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0A267" w14:textId="43B0249D" w:rsidR="00B14F55" w:rsidRPr="00B14F55" w:rsidRDefault="00B14F55" w:rsidP="00882431">
      <w:pPr>
        <w:rPr>
          <w:b/>
          <w:bCs/>
          <w:sz w:val="28"/>
          <w:szCs w:val="28"/>
          <w:lang w:val="en-US"/>
        </w:rPr>
      </w:pPr>
      <w:r w:rsidRPr="00B14F55">
        <w:rPr>
          <w:b/>
          <w:bCs/>
          <w:sz w:val="28"/>
          <w:szCs w:val="28"/>
          <w:lang w:val="en-US"/>
        </w:rPr>
        <w:t>Purpose</w:t>
      </w:r>
    </w:p>
    <w:p w14:paraId="3AF0AE4A" w14:textId="415F73F7" w:rsidR="00A758F9" w:rsidRDefault="00B04168" w:rsidP="00882431">
      <w:pPr>
        <w:rPr>
          <w:lang w:val="en-US"/>
        </w:rPr>
      </w:pPr>
      <w:r>
        <w:rPr>
          <w:lang w:val="en-US"/>
        </w:rPr>
        <w:t xml:space="preserve">The purpose of this website is to track the performance of our EV trucks. We will upload data from our Transport Management System and </w:t>
      </w:r>
      <w:r w:rsidR="00C856C6">
        <w:rPr>
          <w:lang w:val="en-US"/>
        </w:rPr>
        <w:t xml:space="preserve">this data will include trips for those EV trucks per day. The trip details will include the date, customer, from, to, </w:t>
      </w:r>
      <w:r w:rsidR="00270ECE">
        <w:rPr>
          <w:lang w:val="en-US"/>
        </w:rPr>
        <w:t>tons loaded, type of truck, plate number.</w:t>
      </w:r>
    </w:p>
    <w:p w14:paraId="5C5CC9C8" w14:textId="71832C40" w:rsidR="00270ECE" w:rsidRDefault="00270ECE" w:rsidP="00882431">
      <w:pPr>
        <w:rPr>
          <w:lang w:val="en-US"/>
        </w:rPr>
      </w:pPr>
      <w:r>
        <w:rPr>
          <w:lang w:val="en-US"/>
        </w:rPr>
        <w:t xml:space="preserve">We will get from a different source the </w:t>
      </w:r>
      <w:r w:rsidR="00A749B2">
        <w:rPr>
          <w:lang w:val="en-US"/>
        </w:rPr>
        <w:t>electricity consumption per kWh for each truck.</w:t>
      </w:r>
    </w:p>
    <w:p w14:paraId="19338F82" w14:textId="3F5A8A75" w:rsidR="00A749B2" w:rsidRDefault="00A749B2" w:rsidP="00882431">
      <w:pPr>
        <w:rPr>
          <w:lang w:val="en-US"/>
        </w:rPr>
      </w:pPr>
      <w:r>
        <w:rPr>
          <w:lang w:val="en-US"/>
        </w:rPr>
        <w:t xml:space="preserve">We will also get the </w:t>
      </w:r>
      <w:r w:rsidR="008D0A58">
        <w:rPr>
          <w:lang w:val="en-US"/>
        </w:rPr>
        <w:t xml:space="preserve">coordinates of each From and </w:t>
      </w:r>
      <w:proofErr w:type="gramStart"/>
      <w:r w:rsidR="008D0A58">
        <w:rPr>
          <w:lang w:val="en-US"/>
        </w:rPr>
        <w:t>To</w:t>
      </w:r>
      <w:proofErr w:type="gramEnd"/>
      <w:r w:rsidR="008D0A58">
        <w:rPr>
          <w:lang w:val="en-US"/>
        </w:rPr>
        <w:t xml:space="preserve"> location and the distance between them. In case the distance is not available we will use google maps to calculate it.</w:t>
      </w:r>
    </w:p>
    <w:p w14:paraId="024385AE" w14:textId="74BEA0FB" w:rsidR="008D0A58" w:rsidRDefault="0074652B" w:rsidP="00882431">
      <w:pPr>
        <w:rPr>
          <w:lang w:val="en-US"/>
        </w:rPr>
      </w:pPr>
      <w:r>
        <w:rPr>
          <w:lang w:val="en-US"/>
        </w:rPr>
        <w:t>Using all this data we will create dashboards to present to our management.</w:t>
      </w:r>
    </w:p>
    <w:p w14:paraId="467E465E" w14:textId="182DE448" w:rsidR="00674C89" w:rsidRDefault="00674C89" w:rsidP="00882431">
      <w:pPr>
        <w:rPr>
          <w:lang w:val="en-US"/>
        </w:rPr>
      </w:pPr>
      <w:r>
        <w:rPr>
          <w:lang w:val="en-US"/>
        </w:rPr>
        <w:t>More importantly, we will use this uploaded data to export a simple excel file based on a given template</w:t>
      </w:r>
      <w:r w:rsidR="00A167D8">
        <w:rPr>
          <w:lang w:val="en-US"/>
        </w:rPr>
        <w:t>. We will also be able to generate a</w:t>
      </w:r>
      <w:r w:rsidR="003D5A79">
        <w:rPr>
          <w:lang w:val="en-US"/>
        </w:rPr>
        <w:t xml:space="preserve"> customer report based on their emissions during a certain period, based on a </w:t>
      </w:r>
      <w:proofErr w:type="spellStart"/>
      <w:r w:rsidR="003D5A79">
        <w:rPr>
          <w:lang w:val="en-US"/>
        </w:rPr>
        <w:t>tempalte</w:t>
      </w:r>
      <w:proofErr w:type="spellEnd"/>
    </w:p>
    <w:p w14:paraId="7A3C0808" w14:textId="373E305A" w:rsidR="0063321C" w:rsidRPr="00B14F55" w:rsidRDefault="0063321C" w:rsidP="00882431">
      <w:pPr>
        <w:rPr>
          <w:b/>
          <w:bCs/>
          <w:sz w:val="28"/>
          <w:szCs w:val="28"/>
          <w:lang w:val="en-US"/>
        </w:rPr>
      </w:pPr>
      <w:r w:rsidRPr="00B14F55">
        <w:rPr>
          <w:b/>
          <w:bCs/>
          <w:sz w:val="28"/>
          <w:szCs w:val="28"/>
          <w:lang w:val="en-US"/>
        </w:rPr>
        <w:t>Color palette</w:t>
      </w:r>
    </w:p>
    <w:p w14:paraId="3CE6A807" w14:textId="08F1937E" w:rsidR="0063321C" w:rsidRDefault="009C0DCD" w:rsidP="00882431">
      <w:pPr>
        <w:rPr>
          <w:lang w:val="en-US"/>
        </w:rPr>
      </w:pPr>
      <w:r>
        <w:rPr>
          <w:lang w:val="en-US"/>
        </w:rPr>
        <w:t>Primary colors:</w:t>
      </w:r>
      <w:r w:rsidR="00633AC0">
        <w:rPr>
          <w:lang w:val="en-US"/>
        </w:rPr>
        <w:t xml:space="preserve"> </w:t>
      </w:r>
      <w:r w:rsidR="00416CB3" w:rsidRPr="00416CB3">
        <w:rPr>
          <w:lang w:val="en-US"/>
        </w:rPr>
        <w:t>#002664</w:t>
      </w:r>
      <w:r w:rsidR="00416CB3">
        <w:rPr>
          <w:lang w:val="en-US"/>
        </w:rPr>
        <w:t xml:space="preserve">, </w:t>
      </w:r>
      <w:r w:rsidR="001E3412" w:rsidRPr="001E3412">
        <w:rPr>
          <w:lang w:val="en-US"/>
        </w:rPr>
        <w:t>#</w:t>
      </w:r>
      <w:r w:rsidR="008A7759">
        <w:rPr>
          <w:lang w:val="en-US"/>
        </w:rPr>
        <w:t>FFFFFF</w:t>
      </w:r>
      <w:r w:rsidR="001E3412">
        <w:rPr>
          <w:lang w:val="en-US"/>
        </w:rPr>
        <w:t xml:space="preserve">, </w:t>
      </w:r>
      <w:r w:rsidR="001E3412" w:rsidRPr="001E3412">
        <w:rPr>
          <w:lang w:val="en-US"/>
        </w:rPr>
        <w:t>#</w:t>
      </w:r>
      <w:r w:rsidR="00D37544">
        <w:rPr>
          <w:lang w:val="en-US"/>
        </w:rPr>
        <w:t>000000</w:t>
      </w:r>
    </w:p>
    <w:p w14:paraId="03F3DB17" w14:textId="306F5840" w:rsidR="009C0DCD" w:rsidRDefault="009C0DCD" w:rsidP="00882431">
      <w:pPr>
        <w:rPr>
          <w:lang w:val="en-US"/>
        </w:rPr>
      </w:pPr>
      <w:r>
        <w:rPr>
          <w:lang w:val="en-US"/>
        </w:rPr>
        <w:t>Secondary colors</w:t>
      </w:r>
      <w:r w:rsidR="00D37544">
        <w:rPr>
          <w:lang w:val="en-US"/>
        </w:rPr>
        <w:t>: #0A34A1, #</w:t>
      </w:r>
      <w:r w:rsidR="00080146">
        <w:rPr>
          <w:lang w:val="en-US"/>
        </w:rPr>
        <w:t>4B87E0, #BCDBEC, #199049, #BDE7AA</w:t>
      </w:r>
    </w:p>
    <w:p w14:paraId="0D8118F6" w14:textId="328DC7F2" w:rsidR="00B14F55" w:rsidRPr="00B14F55" w:rsidRDefault="00B14F55" w:rsidP="00B14F5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Pages</w:t>
      </w:r>
    </w:p>
    <w:p w14:paraId="0F7F2739" w14:textId="7806A7AB" w:rsidR="00E04495" w:rsidRDefault="00A758F9" w:rsidP="00882431">
      <w:pPr>
        <w:rPr>
          <w:lang w:val="en-US"/>
        </w:rPr>
      </w:pPr>
      <w:r>
        <w:rPr>
          <w:lang w:val="en-US"/>
        </w:rPr>
        <w:t xml:space="preserve">The </w:t>
      </w:r>
      <w:r w:rsidR="00E04495">
        <w:rPr>
          <w:lang w:val="en-US"/>
        </w:rPr>
        <w:t>navigation bar will have my company logo on the left, and the menu on the right:</w:t>
      </w:r>
    </w:p>
    <w:p w14:paraId="7F23301B" w14:textId="58CA27F9" w:rsidR="00A758F9" w:rsidRPr="00D655C7" w:rsidRDefault="00E04495" w:rsidP="00D655C7">
      <w:pPr>
        <w:rPr>
          <w:lang w:val="en-US"/>
        </w:rPr>
      </w:pPr>
      <w:r>
        <w:rPr>
          <w:lang w:val="en-US"/>
        </w:rPr>
        <w:t>Menu:</w:t>
      </w:r>
      <w:r w:rsidR="00D655C7">
        <w:rPr>
          <w:lang w:val="en-US"/>
        </w:rPr>
        <w:t xml:space="preserve"> </w:t>
      </w:r>
      <w:r w:rsidRPr="00D655C7">
        <w:rPr>
          <w:lang w:val="en-US"/>
        </w:rPr>
        <w:t>Dashboard</w:t>
      </w:r>
      <w:r w:rsidR="005A739B" w:rsidRPr="00D655C7">
        <w:rPr>
          <w:lang w:val="en-US"/>
        </w:rPr>
        <w:t xml:space="preserve"> </w:t>
      </w:r>
      <w:r w:rsidR="00D655C7">
        <w:rPr>
          <w:lang w:val="en-US"/>
        </w:rPr>
        <w:t xml:space="preserve">| Trips | Trucks | </w:t>
      </w:r>
      <w:r w:rsidR="000578E3">
        <w:rPr>
          <w:lang w:val="en-US"/>
        </w:rPr>
        <w:t>Locations</w:t>
      </w:r>
      <w:r w:rsidR="00FF4DD7">
        <w:rPr>
          <w:lang w:val="en-US"/>
        </w:rPr>
        <w:t xml:space="preserve"> | </w:t>
      </w:r>
      <w:r w:rsidR="000578E3">
        <w:rPr>
          <w:lang w:val="en-US"/>
        </w:rPr>
        <w:t xml:space="preserve">Routes | </w:t>
      </w:r>
      <w:r w:rsidR="00C15A68">
        <w:rPr>
          <w:lang w:val="en-US"/>
        </w:rPr>
        <w:t xml:space="preserve">Data &amp; </w:t>
      </w:r>
      <w:r w:rsidR="0069044F">
        <w:rPr>
          <w:lang w:val="en-US"/>
        </w:rPr>
        <w:t>Import | Export</w:t>
      </w:r>
      <w:r w:rsidR="00093879">
        <w:rPr>
          <w:lang w:val="en-US"/>
        </w:rPr>
        <w:t xml:space="preserve"> | Debug</w:t>
      </w:r>
    </w:p>
    <w:p w14:paraId="47DB508C" w14:textId="77777777" w:rsidR="00A758F9" w:rsidRDefault="00A758F9" w:rsidP="00882431">
      <w:pPr>
        <w:rPr>
          <w:lang w:val="en-US"/>
        </w:rPr>
      </w:pPr>
    </w:p>
    <w:p w14:paraId="4118F2EB" w14:textId="144212E2" w:rsidR="007D52F4" w:rsidRPr="0069044F" w:rsidRDefault="00C6799A" w:rsidP="0069044F">
      <w:pPr>
        <w:pStyle w:val="ListParagraph"/>
        <w:numPr>
          <w:ilvl w:val="0"/>
          <w:numId w:val="6"/>
        </w:numPr>
        <w:rPr>
          <w:lang w:val="en-US"/>
        </w:rPr>
      </w:pPr>
      <w:r w:rsidRPr="0069044F">
        <w:rPr>
          <w:lang w:val="en-US"/>
        </w:rPr>
        <w:t xml:space="preserve">The </w:t>
      </w:r>
      <w:r w:rsidR="00FF4DD7" w:rsidRPr="0069044F">
        <w:rPr>
          <w:lang w:val="en-US"/>
        </w:rPr>
        <w:t xml:space="preserve">Dashboard will be the </w:t>
      </w:r>
      <w:r w:rsidRPr="0069044F">
        <w:rPr>
          <w:lang w:val="en-US"/>
        </w:rPr>
        <w:t>landing page</w:t>
      </w:r>
      <w:r w:rsidR="004C7392">
        <w:rPr>
          <w:lang w:val="en-US"/>
        </w:rPr>
        <w:t xml:space="preserve">. It will be nicely presented in a cubes format </w:t>
      </w:r>
      <w:r w:rsidR="00AC6386">
        <w:rPr>
          <w:lang w:val="en-US"/>
        </w:rPr>
        <w:t>filling the pate. Their will be a filtering pane on the left side.</w:t>
      </w:r>
    </w:p>
    <w:p w14:paraId="4F09982E" w14:textId="341C748F" w:rsidR="00C6799A" w:rsidRDefault="00C6799A" w:rsidP="00C6799A">
      <w:pPr>
        <w:pStyle w:val="ListParagraph"/>
        <w:numPr>
          <w:ilvl w:val="0"/>
          <w:numId w:val="4"/>
        </w:numPr>
        <w:rPr>
          <w:lang w:val="en-US"/>
        </w:rPr>
      </w:pPr>
      <w:r w:rsidRPr="00C6799A">
        <w:rPr>
          <w:lang w:val="en-US"/>
        </w:rPr>
        <w:t>Data in the dashboard</w:t>
      </w:r>
      <w:r>
        <w:rPr>
          <w:lang w:val="en-US"/>
        </w:rPr>
        <w:t>:</w:t>
      </w:r>
    </w:p>
    <w:p w14:paraId="012D43B6" w14:textId="3AAEDAB1" w:rsidR="00C6799A" w:rsidRDefault="00C6799A" w:rsidP="00C6799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Total Kms driven</w:t>
      </w:r>
    </w:p>
    <w:p w14:paraId="1F79B0A9" w14:textId="23E0ABDD" w:rsidR="00C6799A" w:rsidRDefault="00730158" w:rsidP="00C6799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Number of </w:t>
      </w:r>
      <w:r w:rsidR="00B35C8D">
        <w:rPr>
          <w:lang w:val="en-US"/>
        </w:rPr>
        <w:t>trips</w:t>
      </w:r>
    </w:p>
    <w:p w14:paraId="6F964F5C" w14:textId="6C815423" w:rsidR="00730158" w:rsidRDefault="00730158" w:rsidP="00C6799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 bar chart showing the number of trips per truck</w:t>
      </w:r>
    </w:p>
    <w:p w14:paraId="7D011538" w14:textId="3EA00F0A" w:rsidR="00730158" w:rsidRDefault="00730158" w:rsidP="00C6799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 </w:t>
      </w:r>
      <w:r w:rsidR="00261A16">
        <w:rPr>
          <w:lang w:val="en-US"/>
        </w:rPr>
        <w:t>bar chart showing the Km per truck</w:t>
      </w:r>
    </w:p>
    <w:p w14:paraId="27966D24" w14:textId="6153EE64" w:rsidR="005905E9" w:rsidRDefault="005905E9" w:rsidP="00C6799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 table format showing the electricity consumption per truck</w:t>
      </w:r>
    </w:p>
    <w:p w14:paraId="480F3A8A" w14:textId="70B4662A" w:rsidR="00211234" w:rsidRDefault="0076734D" w:rsidP="005905E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Filtering: on the left side of the dashboard, we need filters: </w:t>
      </w:r>
    </w:p>
    <w:p w14:paraId="10B9E925" w14:textId="273F934C" w:rsidR="0076734D" w:rsidRDefault="0076734D" w:rsidP="0076734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Filter by date (From – to)</w:t>
      </w:r>
    </w:p>
    <w:p w14:paraId="7615E7DB" w14:textId="79D4C171" w:rsidR="0076734D" w:rsidRDefault="0076734D" w:rsidP="0076734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Filter by Truck</w:t>
      </w:r>
    </w:p>
    <w:p w14:paraId="1D6C68A5" w14:textId="6D7A20FF" w:rsidR="0076734D" w:rsidRPr="005905E9" w:rsidRDefault="0076734D" w:rsidP="0076734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Filter by client</w:t>
      </w:r>
    </w:p>
    <w:p w14:paraId="3AA6110A" w14:textId="77777777" w:rsidR="00211234" w:rsidRDefault="00211234" w:rsidP="00211234">
      <w:pPr>
        <w:rPr>
          <w:lang w:val="en-US"/>
        </w:rPr>
      </w:pPr>
    </w:p>
    <w:p w14:paraId="55A545E1" w14:textId="32C5B1E3" w:rsidR="007C7031" w:rsidRDefault="007C7031" w:rsidP="0069044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Trips page will have a table format with raw data on the trips</w:t>
      </w:r>
    </w:p>
    <w:p w14:paraId="623C33B0" w14:textId="77777777" w:rsidR="00745080" w:rsidRDefault="00745080" w:rsidP="00745080">
      <w:pPr>
        <w:pStyle w:val="ListParagraph"/>
        <w:rPr>
          <w:lang w:val="en-US"/>
        </w:rPr>
      </w:pPr>
    </w:p>
    <w:p w14:paraId="259DD5C7" w14:textId="615A0601" w:rsidR="00211234" w:rsidRPr="0069044F" w:rsidRDefault="00211234" w:rsidP="0069044F">
      <w:pPr>
        <w:pStyle w:val="ListParagraph"/>
        <w:numPr>
          <w:ilvl w:val="0"/>
          <w:numId w:val="6"/>
        </w:numPr>
        <w:rPr>
          <w:lang w:val="en-US"/>
        </w:rPr>
      </w:pPr>
      <w:r w:rsidRPr="0069044F">
        <w:rPr>
          <w:lang w:val="en-US"/>
        </w:rPr>
        <w:t>The Trucks page will have data on each truck</w:t>
      </w:r>
      <w:r w:rsidR="009F6BA8" w:rsidRPr="0069044F">
        <w:rPr>
          <w:lang w:val="en-US"/>
        </w:rPr>
        <w:t>. It will be presented in a table format</w:t>
      </w:r>
    </w:p>
    <w:tbl>
      <w:tblPr>
        <w:tblpPr w:leftFromText="180" w:rightFromText="180" w:bottomFromText="160" w:vertAnchor="text" w:horzAnchor="page" w:tblpX="2092" w:tblpY="154"/>
        <w:tblW w:w="8739" w:type="dxa"/>
        <w:tblBorders>
          <w:top w:val="single" w:sz="6" w:space="0" w:color="095864"/>
          <w:left w:val="single" w:sz="6" w:space="0" w:color="095864"/>
          <w:bottom w:val="single" w:sz="6" w:space="0" w:color="095864"/>
          <w:right w:val="single" w:sz="6" w:space="0" w:color="095864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71"/>
        <w:gridCol w:w="689"/>
        <w:gridCol w:w="680"/>
        <w:gridCol w:w="546"/>
        <w:gridCol w:w="626"/>
        <w:gridCol w:w="902"/>
        <w:gridCol w:w="573"/>
        <w:gridCol w:w="955"/>
        <w:gridCol w:w="831"/>
        <w:gridCol w:w="1160"/>
        <w:gridCol w:w="1106"/>
      </w:tblGrid>
      <w:tr w:rsidR="0069044F" w14:paraId="594D0CB4" w14:textId="77777777" w:rsidTr="0069044F">
        <w:trPr>
          <w:trHeight w:val="210"/>
        </w:trPr>
        <w:tc>
          <w:tcPr>
            <w:tcW w:w="671" w:type="dxa"/>
            <w:tcBorders>
              <w:top w:val="single" w:sz="6" w:space="0" w:color="095864"/>
              <w:left w:val="single" w:sz="6" w:space="0" w:color="095864"/>
              <w:bottom w:val="dotted" w:sz="4" w:space="0" w:color="auto"/>
              <w:right w:val="dotted" w:sz="4" w:space="0" w:color="auto"/>
            </w:tcBorders>
            <w:shd w:val="clear" w:color="auto" w:fill="002664" w:themeFill="tex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FEEAA2" w14:textId="77777777" w:rsidR="009F6BA8" w:rsidRDefault="009F6BA8" w:rsidP="0069044F">
            <w:pPr>
              <w:jc w:val="center"/>
              <w:rPr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Plate</w:t>
            </w:r>
          </w:p>
        </w:tc>
        <w:tc>
          <w:tcPr>
            <w:tcW w:w="689" w:type="dxa"/>
            <w:tcBorders>
              <w:top w:val="single" w:sz="6" w:space="0" w:color="095864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2664" w:themeFill="tex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7C363E" w14:textId="77777777" w:rsidR="009F6BA8" w:rsidRDefault="009F6BA8" w:rsidP="0069044F">
            <w:pPr>
              <w:jc w:val="center"/>
              <w:rPr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Make</w:t>
            </w:r>
          </w:p>
        </w:tc>
        <w:tc>
          <w:tcPr>
            <w:tcW w:w="680" w:type="dxa"/>
            <w:tcBorders>
              <w:top w:val="single" w:sz="6" w:space="0" w:color="095864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2664" w:themeFill="tex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39F039" w14:textId="77777777" w:rsidR="009F6BA8" w:rsidRDefault="009F6BA8" w:rsidP="0069044F">
            <w:pPr>
              <w:jc w:val="center"/>
              <w:rPr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Trips</w:t>
            </w:r>
          </w:p>
        </w:tc>
        <w:tc>
          <w:tcPr>
            <w:tcW w:w="546" w:type="dxa"/>
            <w:tcBorders>
              <w:top w:val="single" w:sz="6" w:space="0" w:color="095864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2664" w:themeFill="tex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C16C62" w14:textId="77777777" w:rsidR="009F6BA8" w:rsidRDefault="009F6BA8" w:rsidP="0069044F">
            <w:pPr>
              <w:jc w:val="center"/>
              <w:rPr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Km</w:t>
            </w:r>
          </w:p>
        </w:tc>
        <w:tc>
          <w:tcPr>
            <w:tcW w:w="626" w:type="dxa"/>
            <w:tcBorders>
              <w:top w:val="single" w:sz="6" w:space="0" w:color="095864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2664" w:themeFill="tex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67D5DB" w14:textId="77777777" w:rsidR="009F6BA8" w:rsidRDefault="009F6BA8" w:rsidP="0069044F">
            <w:pPr>
              <w:jc w:val="center"/>
              <w:rPr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kWh</w:t>
            </w:r>
          </w:p>
        </w:tc>
        <w:tc>
          <w:tcPr>
            <w:tcW w:w="902" w:type="dxa"/>
            <w:tcBorders>
              <w:top w:val="single" w:sz="6" w:space="0" w:color="095864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2664" w:themeFill="tex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83D566" w14:textId="77777777" w:rsidR="009F6BA8" w:rsidRDefault="009F6BA8" w:rsidP="0069044F">
            <w:pPr>
              <w:jc w:val="center"/>
              <w:rPr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kWh/km</w:t>
            </w:r>
          </w:p>
        </w:tc>
        <w:tc>
          <w:tcPr>
            <w:tcW w:w="573" w:type="dxa"/>
            <w:tcBorders>
              <w:top w:val="single" w:sz="6" w:space="0" w:color="095864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2664" w:themeFill="tex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9E95A8" w14:textId="77777777" w:rsidR="009F6BA8" w:rsidRDefault="009F6BA8" w:rsidP="0069044F">
            <w:pPr>
              <w:jc w:val="center"/>
              <w:rPr>
                <w:color w:val="FFFFFF" w:themeColor="background1"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tkm</w:t>
            </w:r>
            <w:proofErr w:type="spellEnd"/>
          </w:p>
        </w:tc>
        <w:tc>
          <w:tcPr>
            <w:tcW w:w="955" w:type="dxa"/>
            <w:tcBorders>
              <w:top w:val="single" w:sz="6" w:space="0" w:color="095864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2664" w:themeFill="tex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DFFB36" w14:textId="77777777" w:rsidR="009F6BA8" w:rsidRDefault="009F6BA8" w:rsidP="0069044F">
            <w:pPr>
              <w:jc w:val="center"/>
              <w:rPr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kWh/</w:t>
            </w:r>
            <w:proofErr w:type="spellStart"/>
            <w:r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tkm</w:t>
            </w:r>
            <w:proofErr w:type="spellEnd"/>
          </w:p>
        </w:tc>
        <w:tc>
          <w:tcPr>
            <w:tcW w:w="831" w:type="dxa"/>
            <w:tcBorders>
              <w:top w:val="single" w:sz="6" w:space="0" w:color="095864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2664" w:themeFill="tex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B534C2" w14:textId="77777777" w:rsidR="009F6BA8" w:rsidRDefault="009F6BA8" w:rsidP="0069044F">
            <w:pPr>
              <w:jc w:val="center"/>
              <w:rPr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KgCO2</w:t>
            </w:r>
          </w:p>
        </w:tc>
        <w:tc>
          <w:tcPr>
            <w:tcW w:w="1160" w:type="dxa"/>
            <w:tcBorders>
              <w:top w:val="single" w:sz="6" w:space="0" w:color="095864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2664" w:themeFill="tex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B5F720" w14:textId="77777777" w:rsidR="009F6BA8" w:rsidRDefault="009F6BA8" w:rsidP="0069044F">
            <w:pPr>
              <w:jc w:val="center"/>
              <w:rPr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KgCO2/</w:t>
            </w:r>
            <w:proofErr w:type="spellStart"/>
            <w:r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tkm</w:t>
            </w:r>
            <w:proofErr w:type="spellEnd"/>
          </w:p>
        </w:tc>
        <w:tc>
          <w:tcPr>
            <w:tcW w:w="1106" w:type="dxa"/>
            <w:tcBorders>
              <w:top w:val="single" w:sz="6" w:space="0" w:color="095864"/>
              <w:left w:val="dotted" w:sz="4" w:space="0" w:color="auto"/>
              <w:bottom w:val="dotted" w:sz="4" w:space="0" w:color="auto"/>
              <w:right w:val="single" w:sz="6" w:space="0" w:color="095864"/>
            </w:tcBorders>
            <w:shd w:val="clear" w:color="auto" w:fill="002664" w:themeFill="tex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D6822E" w14:textId="77777777" w:rsidR="009F6BA8" w:rsidRDefault="009F6BA8" w:rsidP="0069044F">
            <w:pPr>
              <w:jc w:val="center"/>
              <w:rPr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KgCO2/km</w:t>
            </w:r>
          </w:p>
        </w:tc>
      </w:tr>
      <w:tr w:rsidR="009F6BA8" w14:paraId="4066662A" w14:textId="77777777" w:rsidTr="0069044F">
        <w:trPr>
          <w:trHeight w:val="17"/>
        </w:trPr>
        <w:tc>
          <w:tcPr>
            <w:tcW w:w="671" w:type="dxa"/>
            <w:tcBorders>
              <w:top w:val="dotted" w:sz="4" w:space="0" w:color="auto"/>
              <w:left w:val="single" w:sz="6" w:space="0" w:color="095864"/>
              <w:bottom w:val="dotted" w:sz="4" w:space="0" w:color="auto"/>
              <w:right w:val="dotted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ED481A" w14:textId="77777777" w:rsidR="009F6BA8" w:rsidRDefault="009F6BA8" w:rsidP="0069044F">
            <w:pPr>
              <w:rPr>
                <w:lang w:val="en-US"/>
              </w:rPr>
            </w:pPr>
          </w:p>
        </w:tc>
        <w:tc>
          <w:tcPr>
            <w:tcW w:w="6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F4112B" w14:textId="77777777" w:rsidR="009F6BA8" w:rsidRDefault="009F6BA8" w:rsidP="0069044F">
            <w:pPr>
              <w:rPr>
                <w:lang w:val="en-US"/>
              </w:rPr>
            </w:pPr>
          </w:p>
        </w:tc>
        <w:tc>
          <w:tcPr>
            <w:tcW w:w="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43850D" w14:textId="77777777" w:rsidR="009F6BA8" w:rsidRDefault="009F6BA8" w:rsidP="0069044F">
            <w:pPr>
              <w:rPr>
                <w:lang w:val="en-US"/>
              </w:rPr>
            </w:pPr>
          </w:p>
        </w:tc>
        <w:tc>
          <w:tcPr>
            <w:tcW w:w="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5402D1" w14:textId="77777777" w:rsidR="009F6BA8" w:rsidRDefault="009F6BA8" w:rsidP="0069044F">
            <w:pPr>
              <w:rPr>
                <w:lang w:val="en-US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FCBD27" w14:textId="77777777" w:rsidR="009F6BA8" w:rsidRDefault="009F6BA8" w:rsidP="0069044F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F167F8" w14:textId="77777777" w:rsidR="009F6BA8" w:rsidRDefault="009F6BA8" w:rsidP="0069044F">
            <w:pPr>
              <w:rPr>
                <w:lang w:val="en-US"/>
              </w:rPr>
            </w:pPr>
          </w:p>
        </w:tc>
        <w:tc>
          <w:tcPr>
            <w:tcW w:w="5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2E7707" w14:textId="77777777" w:rsidR="009F6BA8" w:rsidRDefault="009F6BA8" w:rsidP="0069044F">
            <w:pPr>
              <w:rPr>
                <w:lang w:val="en-US"/>
              </w:rPr>
            </w:pPr>
          </w:p>
        </w:tc>
        <w:tc>
          <w:tcPr>
            <w:tcW w:w="9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990A88" w14:textId="77777777" w:rsidR="009F6BA8" w:rsidRDefault="009F6BA8" w:rsidP="0069044F">
            <w:pPr>
              <w:rPr>
                <w:lang w:val="en-US"/>
              </w:rPr>
            </w:pPr>
          </w:p>
        </w:tc>
        <w:tc>
          <w:tcPr>
            <w:tcW w:w="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35C5B8" w14:textId="77777777" w:rsidR="009F6BA8" w:rsidRDefault="009F6BA8" w:rsidP="0069044F">
            <w:pPr>
              <w:rPr>
                <w:lang w:val="en-US"/>
              </w:rPr>
            </w:pPr>
          </w:p>
        </w:tc>
        <w:tc>
          <w:tcPr>
            <w:tcW w:w="1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EEF42B" w14:textId="77777777" w:rsidR="009F6BA8" w:rsidRDefault="009F6BA8" w:rsidP="0069044F">
            <w:pPr>
              <w:rPr>
                <w:lang w:val="en-US"/>
              </w:rPr>
            </w:pPr>
          </w:p>
        </w:tc>
        <w:tc>
          <w:tcPr>
            <w:tcW w:w="11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095864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19E4AC" w14:textId="77777777" w:rsidR="009F6BA8" w:rsidRDefault="009F6BA8" w:rsidP="0069044F">
            <w:pPr>
              <w:rPr>
                <w:lang w:val="en-US"/>
              </w:rPr>
            </w:pPr>
          </w:p>
        </w:tc>
      </w:tr>
      <w:tr w:rsidR="009F6BA8" w14:paraId="67530C9C" w14:textId="77777777" w:rsidTr="0069044F">
        <w:trPr>
          <w:trHeight w:val="7"/>
        </w:trPr>
        <w:tc>
          <w:tcPr>
            <w:tcW w:w="671" w:type="dxa"/>
            <w:tcBorders>
              <w:top w:val="dotted" w:sz="4" w:space="0" w:color="auto"/>
              <w:left w:val="single" w:sz="6" w:space="0" w:color="095864"/>
              <w:bottom w:val="single" w:sz="6" w:space="0" w:color="095864"/>
              <w:right w:val="dotted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6A1E45" w14:textId="77777777" w:rsidR="009F6BA8" w:rsidRDefault="009F6BA8" w:rsidP="0069044F">
            <w:pPr>
              <w:rPr>
                <w:lang w:val="en-US"/>
              </w:rPr>
            </w:pPr>
          </w:p>
        </w:tc>
        <w:tc>
          <w:tcPr>
            <w:tcW w:w="689" w:type="dxa"/>
            <w:tcBorders>
              <w:top w:val="dotted" w:sz="4" w:space="0" w:color="auto"/>
              <w:left w:val="dotted" w:sz="4" w:space="0" w:color="auto"/>
              <w:bottom w:val="single" w:sz="6" w:space="0" w:color="095864"/>
              <w:right w:val="dotted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17FBB6" w14:textId="77777777" w:rsidR="009F6BA8" w:rsidRDefault="009F6BA8" w:rsidP="0069044F">
            <w:pPr>
              <w:rPr>
                <w:lang w:val="en-US"/>
              </w:rPr>
            </w:pPr>
          </w:p>
        </w:tc>
        <w:tc>
          <w:tcPr>
            <w:tcW w:w="680" w:type="dxa"/>
            <w:tcBorders>
              <w:top w:val="dotted" w:sz="4" w:space="0" w:color="auto"/>
              <w:left w:val="dotted" w:sz="4" w:space="0" w:color="auto"/>
              <w:bottom w:val="single" w:sz="6" w:space="0" w:color="095864"/>
              <w:right w:val="dotted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2022E5" w14:textId="77777777" w:rsidR="009F6BA8" w:rsidRDefault="009F6BA8" w:rsidP="0069044F">
            <w:pPr>
              <w:rPr>
                <w:lang w:val="en-US"/>
              </w:rPr>
            </w:pPr>
          </w:p>
        </w:tc>
        <w:tc>
          <w:tcPr>
            <w:tcW w:w="546" w:type="dxa"/>
            <w:tcBorders>
              <w:top w:val="dotted" w:sz="4" w:space="0" w:color="auto"/>
              <w:left w:val="dotted" w:sz="4" w:space="0" w:color="auto"/>
              <w:bottom w:val="single" w:sz="6" w:space="0" w:color="095864"/>
              <w:right w:val="dotted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E7AAB9" w14:textId="77777777" w:rsidR="009F6BA8" w:rsidRDefault="009F6BA8" w:rsidP="0069044F">
            <w:pPr>
              <w:rPr>
                <w:lang w:val="en-US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single" w:sz="6" w:space="0" w:color="095864"/>
              <w:right w:val="dotted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8D34AD" w14:textId="77777777" w:rsidR="009F6BA8" w:rsidRDefault="009F6BA8" w:rsidP="0069044F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top w:val="dotted" w:sz="4" w:space="0" w:color="auto"/>
              <w:left w:val="dotted" w:sz="4" w:space="0" w:color="auto"/>
              <w:bottom w:val="single" w:sz="6" w:space="0" w:color="095864"/>
              <w:right w:val="dotted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2AB6E6" w14:textId="77777777" w:rsidR="009F6BA8" w:rsidRDefault="009F6BA8" w:rsidP="0069044F">
            <w:pPr>
              <w:rPr>
                <w:lang w:val="en-US"/>
              </w:rPr>
            </w:pPr>
          </w:p>
        </w:tc>
        <w:tc>
          <w:tcPr>
            <w:tcW w:w="573" w:type="dxa"/>
            <w:tcBorders>
              <w:top w:val="dotted" w:sz="4" w:space="0" w:color="auto"/>
              <w:left w:val="dotted" w:sz="4" w:space="0" w:color="auto"/>
              <w:bottom w:val="single" w:sz="6" w:space="0" w:color="095864"/>
              <w:right w:val="dotted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B77E88" w14:textId="77777777" w:rsidR="009F6BA8" w:rsidRDefault="009F6BA8" w:rsidP="0069044F">
            <w:pPr>
              <w:rPr>
                <w:lang w:val="en-US"/>
              </w:rPr>
            </w:pPr>
          </w:p>
        </w:tc>
        <w:tc>
          <w:tcPr>
            <w:tcW w:w="955" w:type="dxa"/>
            <w:tcBorders>
              <w:top w:val="dotted" w:sz="4" w:space="0" w:color="auto"/>
              <w:left w:val="dotted" w:sz="4" w:space="0" w:color="auto"/>
              <w:bottom w:val="single" w:sz="6" w:space="0" w:color="095864"/>
              <w:right w:val="dotted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7DED3D" w14:textId="77777777" w:rsidR="009F6BA8" w:rsidRDefault="009F6BA8" w:rsidP="0069044F">
            <w:pPr>
              <w:rPr>
                <w:lang w:val="en-US"/>
              </w:rPr>
            </w:pPr>
          </w:p>
        </w:tc>
        <w:tc>
          <w:tcPr>
            <w:tcW w:w="831" w:type="dxa"/>
            <w:tcBorders>
              <w:top w:val="dotted" w:sz="4" w:space="0" w:color="auto"/>
              <w:left w:val="dotted" w:sz="4" w:space="0" w:color="auto"/>
              <w:bottom w:val="single" w:sz="6" w:space="0" w:color="095864"/>
              <w:right w:val="dotted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032217" w14:textId="77777777" w:rsidR="009F6BA8" w:rsidRDefault="009F6BA8" w:rsidP="0069044F">
            <w:pPr>
              <w:rPr>
                <w:lang w:val="en-US"/>
              </w:rPr>
            </w:pPr>
          </w:p>
        </w:tc>
        <w:tc>
          <w:tcPr>
            <w:tcW w:w="1160" w:type="dxa"/>
            <w:tcBorders>
              <w:top w:val="dotted" w:sz="4" w:space="0" w:color="auto"/>
              <w:left w:val="dotted" w:sz="4" w:space="0" w:color="auto"/>
              <w:bottom w:val="single" w:sz="6" w:space="0" w:color="095864"/>
              <w:right w:val="dotted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3F9989" w14:textId="77777777" w:rsidR="009F6BA8" w:rsidRDefault="009F6BA8" w:rsidP="0069044F">
            <w:pPr>
              <w:rPr>
                <w:lang w:val="en-US"/>
              </w:rPr>
            </w:pPr>
          </w:p>
        </w:tc>
        <w:tc>
          <w:tcPr>
            <w:tcW w:w="1106" w:type="dxa"/>
            <w:tcBorders>
              <w:top w:val="dotted" w:sz="4" w:space="0" w:color="auto"/>
              <w:left w:val="dotted" w:sz="4" w:space="0" w:color="auto"/>
              <w:bottom w:val="single" w:sz="6" w:space="0" w:color="095864"/>
              <w:right w:val="single" w:sz="6" w:space="0" w:color="095864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F1D3B1" w14:textId="77777777" w:rsidR="009F6BA8" w:rsidRDefault="009F6BA8" w:rsidP="0069044F">
            <w:pPr>
              <w:rPr>
                <w:lang w:val="en-US"/>
              </w:rPr>
            </w:pPr>
          </w:p>
        </w:tc>
      </w:tr>
    </w:tbl>
    <w:p w14:paraId="4775F7F9" w14:textId="77777777" w:rsidR="00211234" w:rsidRDefault="00211234" w:rsidP="00211234">
      <w:pPr>
        <w:rPr>
          <w:lang w:val="en-US"/>
        </w:rPr>
      </w:pPr>
    </w:p>
    <w:p w14:paraId="16A0A2C6" w14:textId="331F00FF" w:rsidR="00261A16" w:rsidRDefault="00261A16" w:rsidP="00211234">
      <w:pPr>
        <w:rPr>
          <w:lang w:val="en-US"/>
        </w:rPr>
      </w:pPr>
      <w:r w:rsidRPr="00211234">
        <w:rPr>
          <w:lang w:val="en-US"/>
        </w:rPr>
        <w:t xml:space="preserve"> </w:t>
      </w:r>
    </w:p>
    <w:p w14:paraId="17C3D43F" w14:textId="77777777" w:rsidR="0055517B" w:rsidRDefault="0055517B" w:rsidP="00211234">
      <w:pPr>
        <w:rPr>
          <w:lang w:val="en-US"/>
        </w:rPr>
      </w:pPr>
    </w:p>
    <w:p w14:paraId="2669AAF0" w14:textId="77777777" w:rsidR="0055517B" w:rsidRDefault="0055517B" w:rsidP="00211234">
      <w:pPr>
        <w:rPr>
          <w:lang w:val="en-US"/>
        </w:rPr>
      </w:pPr>
    </w:p>
    <w:p w14:paraId="3A319D45" w14:textId="77777777" w:rsidR="0055517B" w:rsidRDefault="0055517B" w:rsidP="00211234">
      <w:pPr>
        <w:rPr>
          <w:lang w:val="en-US"/>
        </w:rPr>
      </w:pPr>
    </w:p>
    <w:p w14:paraId="67C0C23C" w14:textId="68E85CA6" w:rsidR="00745080" w:rsidRDefault="00745080" w:rsidP="0055517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Locations</w:t>
      </w:r>
    </w:p>
    <w:p w14:paraId="228DCAC9" w14:textId="02A25C6C" w:rsidR="00745080" w:rsidRDefault="00745080" w:rsidP="00745080">
      <w:pPr>
        <w:pStyle w:val="ListParagraph"/>
        <w:rPr>
          <w:lang w:val="en-US"/>
        </w:rPr>
      </w:pPr>
      <w:r>
        <w:rPr>
          <w:lang w:val="en-US"/>
        </w:rPr>
        <w:t>In this section we will define the locations with coordinates. The format will be a table with:</w:t>
      </w:r>
    </w:p>
    <w:p w14:paraId="46C212D2" w14:textId="4A50F3DA" w:rsidR="00745080" w:rsidRDefault="00745080" w:rsidP="00745080">
      <w:pPr>
        <w:pStyle w:val="ListParagraph"/>
        <w:rPr>
          <w:lang w:val="en-US"/>
        </w:rPr>
      </w:pPr>
      <w:r>
        <w:rPr>
          <w:lang w:val="en-US"/>
        </w:rPr>
        <w:t xml:space="preserve">Column A: </w:t>
      </w:r>
      <w:proofErr w:type="spellStart"/>
      <w:r>
        <w:rPr>
          <w:lang w:val="en-US"/>
        </w:rPr>
        <w:t>location_name</w:t>
      </w:r>
      <w:proofErr w:type="spellEnd"/>
    </w:p>
    <w:p w14:paraId="26AFE26B" w14:textId="73B2C2E8" w:rsidR="00745080" w:rsidRDefault="00745080" w:rsidP="00745080">
      <w:pPr>
        <w:pStyle w:val="ListParagraph"/>
        <w:rPr>
          <w:lang w:val="en-US"/>
        </w:rPr>
      </w:pPr>
      <w:r>
        <w:rPr>
          <w:lang w:val="en-US"/>
        </w:rPr>
        <w:t>Column B: coordinates</w:t>
      </w:r>
    </w:p>
    <w:p w14:paraId="1D7FB6E7" w14:textId="1C4E096A" w:rsidR="00745080" w:rsidRDefault="00745080" w:rsidP="00745080">
      <w:pPr>
        <w:pStyle w:val="ListParagraph"/>
        <w:rPr>
          <w:lang w:val="en-US"/>
        </w:rPr>
      </w:pPr>
      <w:r>
        <w:rPr>
          <w:lang w:val="en-US"/>
        </w:rPr>
        <w:t xml:space="preserve">The page should allow to add more locations </w:t>
      </w:r>
      <w:r w:rsidR="00093879">
        <w:rPr>
          <w:lang w:val="en-US"/>
        </w:rPr>
        <w:t xml:space="preserve">by pressing the add button on top and it should allow to edit any existing location by </w:t>
      </w:r>
      <w:r w:rsidR="007638A1">
        <w:rPr>
          <w:lang w:val="en-US"/>
        </w:rPr>
        <w:t xml:space="preserve">pressing on the </w:t>
      </w:r>
      <w:proofErr w:type="spellStart"/>
      <w:r w:rsidR="007638A1">
        <w:rPr>
          <w:lang w:val="en-US"/>
        </w:rPr>
        <w:t>location_name</w:t>
      </w:r>
      <w:proofErr w:type="spellEnd"/>
      <w:r w:rsidR="007638A1">
        <w:rPr>
          <w:lang w:val="en-US"/>
        </w:rPr>
        <w:t xml:space="preserve"> where we can edit the name and coordinate</w:t>
      </w:r>
    </w:p>
    <w:p w14:paraId="419C7033" w14:textId="0B7B4A4A" w:rsidR="007638A1" w:rsidRDefault="007638A1" w:rsidP="00745080">
      <w:pPr>
        <w:pStyle w:val="ListParagraph"/>
        <w:rPr>
          <w:lang w:val="en-US"/>
        </w:rPr>
      </w:pPr>
      <w:r>
        <w:rPr>
          <w:lang w:val="en-US"/>
        </w:rPr>
        <w:t xml:space="preserve">The initial table will be uploaded via an excel file. </w:t>
      </w:r>
    </w:p>
    <w:p w14:paraId="3C3AFF4C" w14:textId="77777777" w:rsidR="007638A1" w:rsidRDefault="007638A1" w:rsidP="00745080">
      <w:pPr>
        <w:pStyle w:val="ListParagraph"/>
        <w:rPr>
          <w:lang w:val="en-US"/>
        </w:rPr>
      </w:pPr>
    </w:p>
    <w:p w14:paraId="0E01269E" w14:textId="225B075D" w:rsidR="007638A1" w:rsidRDefault="007638A1" w:rsidP="007638A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Routes</w:t>
      </w:r>
    </w:p>
    <w:p w14:paraId="53005F51" w14:textId="6FD6C8EF" w:rsidR="007638A1" w:rsidRDefault="007638A1" w:rsidP="007638A1">
      <w:pPr>
        <w:pStyle w:val="ListParagraph"/>
        <w:rPr>
          <w:lang w:val="en-US"/>
        </w:rPr>
      </w:pPr>
      <w:r>
        <w:rPr>
          <w:lang w:val="en-US"/>
        </w:rPr>
        <w:t xml:space="preserve">In this section we will have </w:t>
      </w:r>
      <w:r w:rsidR="00341540">
        <w:rPr>
          <w:lang w:val="en-US"/>
        </w:rPr>
        <w:t>predefined routes with Kms. Format will be a table:</w:t>
      </w:r>
    </w:p>
    <w:p w14:paraId="54994D99" w14:textId="055189AA" w:rsidR="00341540" w:rsidRDefault="00341540" w:rsidP="007638A1">
      <w:pPr>
        <w:pStyle w:val="ListParagraph"/>
        <w:rPr>
          <w:lang w:val="en-US"/>
        </w:rPr>
      </w:pPr>
      <w:r>
        <w:rPr>
          <w:lang w:val="en-US"/>
        </w:rPr>
        <w:t xml:space="preserve">Column A: </w:t>
      </w:r>
      <w:proofErr w:type="spellStart"/>
      <w:r>
        <w:rPr>
          <w:lang w:val="en-US"/>
        </w:rPr>
        <w:t>from</w:t>
      </w:r>
      <w:r w:rsidR="00AF64FB">
        <w:rPr>
          <w:lang w:val="en-US"/>
        </w:rPr>
        <w:t>_location_name</w:t>
      </w:r>
      <w:proofErr w:type="spellEnd"/>
    </w:p>
    <w:p w14:paraId="385E7E62" w14:textId="2EED4562" w:rsidR="00AF64FB" w:rsidRDefault="00AF64FB" w:rsidP="007638A1">
      <w:pPr>
        <w:pStyle w:val="ListParagraph"/>
        <w:rPr>
          <w:lang w:val="en-US"/>
        </w:rPr>
      </w:pPr>
      <w:r>
        <w:rPr>
          <w:lang w:val="en-US"/>
        </w:rPr>
        <w:t xml:space="preserve">Column B: </w:t>
      </w:r>
      <w:proofErr w:type="spellStart"/>
      <w:r>
        <w:rPr>
          <w:lang w:val="en-US"/>
        </w:rPr>
        <w:t>to_location_name</w:t>
      </w:r>
      <w:proofErr w:type="spellEnd"/>
    </w:p>
    <w:p w14:paraId="0A3AAC85" w14:textId="4903FF8C" w:rsidR="00AF64FB" w:rsidRDefault="00AF64FB" w:rsidP="007638A1">
      <w:pPr>
        <w:pStyle w:val="ListParagraph"/>
        <w:rPr>
          <w:lang w:val="en-US"/>
        </w:rPr>
      </w:pPr>
      <w:r>
        <w:rPr>
          <w:lang w:val="en-US"/>
        </w:rPr>
        <w:t xml:space="preserve">Column C: </w:t>
      </w:r>
      <w:proofErr w:type="spellStart"/>
      <w:r>
        <w:rPr>
          <w:lang w:val="en-US"/>
        </w:rPr>
        <w:t>Km_distance</w:t>
      </w:r>
      <w:proofErr w:type="spellEnd"/>
    </w:p>
    <w:p w14:paraId="029AF35C" w14:textId="502A7A04" w:rsidR="00AF64FB" w:rsidRDefault="00AF64FB" w:rsidP="007638A1">
      <w:pPr>
        <w:pStyle w:val="ListParagraph"/>
        <w:rPr>
          <w:lang w:val="en-US"/>
        </w:rPr>
      </w:pPr>
      <w:r>
        <w:rPr>
          <w:lang w:val="en-US"/>
        </w:rPr>
        <w:t>Column D: Source</w:t>
      </w:r>
    </w:p>
    <w:p w14:paraId="44D13961" w14:textId="1FDE487C" w:rsidR="00AF64FB" w:rsidRDefault="00BF3257" w:rsidP="007638A1">
      <w:pPr>
        <w:pStyle w:val="ListParagraph"/>
        <w:rPr>
          <w:lang w:val="en-US"/>
        </w:rPr>
      </w:pPr>
      <w:r>
        <w:rPr>
          <w:lang w:val="en-US"/>
        </w:rPr>
        <w:t xml:space="preserve">If the </w:t>
      </w:r>
      <w:proofErr w:type="spellStart"/>
      <w:r>
        <w:rPr>
          <w:lang w:val="en-US"/>
        </w:rPr>
        <w:t>Km_distance</w:t>
      </w:r>
      <w:proofErr w:type="spellEnd"/>
      <w:r>
        <w:rPr>
          <w:lang w:val="en-US"/>
        </w:rPr>
        <w:t xml:space="preserve"> is not available, if should be calculated based on google maps and the source will be Google Maps.</w:t>
      </w:r>
    </w:p>
    <w:p w14:paraId="3661D514" w14:textId="77777777" w:rsidR="00BF3257" w:rsidRDefault="00BF3257" w:rsidP="007638A1">
      <w:pPr>
        <w:pStyle w:val="ListParagraph"/>
        <w:rPr>
          <w:lang w:val="en-US"/>
        </w:rPr>
      </w:pPr>
    </w:p>
    <w:p w14:paraId="74E7BED0" w14:textId="47E47857" w:rsidR="00BF3257" w:rsidRDefault="00BF3257" w:rsidP="00BF32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&amp; Imports</w:t>
      </w:r>
    </w:p>
    <w:p w14:paraId="737F0715" w14:textId="63783051" w:rsidR="00BF3257" w:rsidRDefault="00BF3257" w:rsidP="00BF3257">
      <w:pPr>
        <w:pStyle w:val="ListParagraph"/>
        <w:rPr>
          <w:lang w:val="en-US"/>
        </w:rPr>
      </w:pPr>
      <w:r>
        <w:rPr>
          <w:lang w:val="en-US"/>
        </w:rPr>
        <w:t>We will first present data used in the calculation:</w:t>
      </w:r>
    </w:p>
    <w:p w14:paraId="571C74D3" w14:textId="40C75A4C" w:rsidR="00CB038C" w:rsidRDefault="00F56570" w:rsidP="00BF3257">
      <w:pPr>
        <w:pStyle w:val="ListParagraph"/>
        <w:rPr>
          <w:lang w:val="en-US"/>
        </w:rPr>
      </w:pPr>
      <w:r>
        <w:rPr>
          <w:lang w:val="en-US"/>
        </w:rPr>
        <w:t>En</w:t>
      </w:r>
      <w:r w:rsidR="00D1173D">
        <w:rPr>
          <w:lang w:val="en-US"/>
        </w:rPr>
        <w:t>ergy Consumption: kWh/Km for each truck for the selected period (table)</w:t>
      </w:r>
    </w:p>
    <w:p w14:paraId="3C031FAC" w14:textId="09F7E118" w:rsidR="00D1173D" w:rsidRDefault="00110394" w:rsidP="00BF3257">
      <w:pPr>
        <w:pStyle w:val="ListParagraph"/>
        <w:rPr>
          <w:lang w:val="en-US"/>
        </w:rPr>
      </w:pPr>
      <w:r>
        <w:rPr>
          <w:lang w:val="en-US"/>
        </w:rPr>
        <w:t>Emission Factor: KgCO2/kWh this is monthly, across the board</w:t>
      </w:r>
    </w:p>
    <w:p w14:paraId="10046954" w14:textId="77777777" w:rsidR="00110394" w:rsidRDefault="00110394" w:rsidP="00BF3257">
      <w:pPr>
        <w:pStyle w:val="ListParagraph"/>
        <w:rPr>
          <w:lang w:val="en-US"/>
        </w:rPr>
      </w:pPr>
    </w:p>
    <w:p w14:paraId="41D25133" w14:textId="2DD60B07" w:rsidR="004A10F8" w:rsidRDefault="004A10F8" w:rsidP="00BF3257">
      <w:pPr>
        <w:pStyle w:val="ListParagraph"/>
        <w:rPr>
          <w:lang w:val="en-US"/>
        </w:rPr>
      </w:pPr>
      <w:r>
        <w:rPr>
          <w:lang w:val="en-US"/>
        </w:rPr>
        <w:t>Import (each will have a template.</w:t>
      </w:r>
    </w:p>
    <w:p w14:paraId="2BAA54F8" w14:textId="0C79D0B3" w:rsidR="004A10F8" w:rsidRDefault="004A10F8" w:rsidP="00BF3257">
      <w:pPr>
        <w:pStyle w:val="ListParagraph"/>
        <w:rPr>
          <w:lang w:val="en-US"/>
        </w:rPr>
      </w:pPr>
      <w:r>
        <w:rPr>
          <w:lang w:val="en-US"/>
        </w:rPr>
        <w:t>Trips details from our TMS</w:t>
      </w:r>
    </w:p>
    <w:p w14:paraId="439681E0" w14:textId="5FE9EA60" w:rsidR="004A10F8" w:rsidRDefault="004A10F8" w:rsidP="00BF3257">
      <w:pPr>
        <w:pStyle w:val="ListParagraph"/>
        <w:rPr>
          <w:lang w:val="en-US"/>
        </w:rPr>
      </w:pPr>
      <w:r>
        <w:rPr>
          <w:lang w:val="en-US"/>
        </w:rPr>
        <w:t>Energy consumption for each truck</w:t>
      </w:r>
    </w:p>
    <w:p w14:paraId="64BBC03C" w14:textId="77777777" w:rsidR="00D1173D" w:rsidRDefault="00D1173D" w:rsidP="00BF3257">
      <w:pPr>
        <w:pStyle w:val="ListParagraph"/>
        <w:rPr>
          <w:lang w:val="en-US"/>
        </w:rPr>
      </w:pPr>
    </w:p>
    <w:p w14:paraId="50A8974B" w14:textId="77777777" w:rsidR="00BF3257" w:rsidRDefault="00BF3257" w:rsidP="00BF3257">
      <w:pPr>
        <w:pStyle w:val="ListParagraph"/>
        <w:rPr>
          <w:lang w:val="en-US"/>
        </w:rPr>
      </w:pPr>
    </w:p>
    <w:p w14:paraId="33D2C752" w14:textId="618288A3" w:rsidR="0055517B" w:rsidRDefault="0055517B" w:rsidP="0055517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Export</w:t>
      </w:r>
    </w:p>
    <w:p w14:paraId="0EF599E4" w14:textId="139EFDF3" w:rsidR="0055517B" w:rsidRDefault="004A10F8" w:rsidP="0055517B">
      <w:pPr>
        <w:pStyle w:val="ListParagraph"/>
        <w:rPr>
          <w:lang w:val="en-US"/>
        </w:rPr>
      </w:pPr>
      <w:r>
        <w:rPr>
          <w:lang w:val="en-US"/>
        </w:rPr>
        <w:t>Based on a set period, we can do the following:</w:t>
      </w:r>
    </w:p>
    <w:p w14:paraId="55F1FD7C" w14:textId="77777777" w:rsidR="004A10F8" w:rsidRDefault="004A10F8" w:rsidP="0055517B">
      <w:pPr>
        <w:pStyle w:val="ListParagraph"/>
        <w:rPr>
          <w:lang w:val="en-US"/>
        </w:rPr>
      </w:pPr>
    </w:p>
    <w:p w14:paraId="08C44DF7" w14:textId="5B24CFBB" w:rsidR="004A10F8" w:rsidRDefault="004A10F8" w:rsidP="004A10F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Extract monthly </w:t>
      </w:r>
      <w:r w:rsidR="001E4EB5">
        <w:rPr>
          <w:lang w:val="en-US"/>
        </w:rPr>
        <w:t>emissions report in excel</w:t>
      </w:r>
    </w:p>
    <w:p w14:paraId="39A5D2C8" w14:textId="166D525F" w:rsidR="001E4EB5" w:rsidRDefault="001E4EB5" w:rsidP="004A10F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Extract emissions report per customer (word or PDF)</w:t>
      </w:r>
    </w:p>
    <w:p w14:paraId="06CDA658" w14:textId="65CAB496" w:rsidR="0000035B" w:rsidRPr="005E415A" w:rsidRDefault="0000035B" w:rsidP="005E415A">
      <w:pPr>
        <w:rPr>
          <w:lang w:val="en-US"/>
        </w:rPr>
      </w:pPr>
    </w:p>
    <w:sectPr w:rsidR="0000035B" w:rsidRPr="005E415A" w:rsidSect="000A710A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17101" w14:textId="77777777" w:rsidR="00CA2241" w:rsidRDefault="00CA2241" w:rsidP="00C65519">
      <w:pPr>
        <w:spacing w:after="0" w:line="240" w:lineRule="auto"/>
      </w:pPr>
      <w:r>
        <w:separator/>
      </w:r>
    </w:p>
  </w:endnote>
  <w:endnote w:type="continuationSeparator" w:id="0">
    <w:p w14:paraId="01F5A778" w14:textId="77777777" w:rsidR="00CA2241" w:rsidRDefault="00CA2241" w:rsidP="00C6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D98BF" w14:textId="6586C85A" w:rsidR="00CA2241" w:rsidRDefault="00CA224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C11156" wp14:editId="2374E68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0080" cy="357505"/>
              <wp:effectExtent l="0" t="0" r="7620" b="0"/>
              <wp:wrapNone/>
              <wp:docPr id="911342132" name="Text Box 2" descr="DSV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008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8DBF0B" w14:textId="1DE6CF0E" w:rsidR="00CA2241" w:rsidRPr="00CA2241" w:rsidRDefault="00CA2241" w:rsidP="00CA22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A22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DSV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C1115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DSV internal" style="position:absolute;margin-left:0;margin-top:0;width:50.4pt;height:28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098DBF0B" w14:textId="1DE6CF0E" w:rsidR="00CA2241" w:rsidRPr="00CA2241" w:rsidRDefault="00CA2241" w:rsidP="00CA22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A22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DSV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A5FBE" w14:textId="0ECCB60A" w:rsidR="00C65519" w:rsidRDefault="00CA2241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E7053F4" wp14:editId="33F4396D">
              <wp:simplePos x="904875" y="99250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0080" cy="357505"/>
              <wp:effectExtent l="0" t="0" r="7620" b="0"/>
              <wp:wrapNone/>
              <wp:docPr id="1276257988" name="Text Box 3" descr="DSV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008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2498DB" w14:textId="3808C294" w:rsidR="00CA2241" w:rsidRPr="00CA2241" w:rsidRDefault="00CA2241" w:rsidP="00CA22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A22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DSV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7053F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DSV internal" style="position:absolute;left:0;text-align:left;margin-left:0;margin-top:0;width:50.4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152498DB" w14:textId="3808C294" w:rsidR="00CA2241" w:rsidRPr="00CA2241" w:rsidRDefault="00CA2241" w:rsidP="00CA22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A22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DSV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4637720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65519">
          <w:fldChar w:fldCharType="begin"/>
        </w:r>
        <w:r w:rsidR="00C65519">
          <w:instrText xml:space="preserve"> PAGE   \* MERGEFORMAT </w:instrText>
        </w:r>
        <w:r w:rsidR="00C65519">
          <w:fldChar w:fldCharType="separate"/>
        </w:r>
        <w:r w:rsidR="00C65519">
          <w:rPr>
            <w:noProof/>
          </w:rPr>
          <w:t>2</w:t>
        </w:r>
        <w:r w:rsidR="00C65519">
          <w:rPr>
            <w:noProof/>
          </w:rPr>
          <w:fldChar w:fldCharType="end"/>
        </w:r>
      </w:sdtContent>
    </w:sdt>
  </w:p>
  <w:p w14:paraId="02E7DD49" w14:textId="77777777" w:rsidR="00C65519" w:rsidRDefault="00C655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3D9CB" w14:textId="1E95AE03" w:rsidR="00CA2241" w:rsidRDefault="00CA224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F417C2F" wp14:editId="4858EE2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0080" cy="357505"/>
              <wp:effectExtent l="0" t="0" r="7620" b="0"/>
              <wp:wrapNone/>
              <wp:docPr id="1664136013" name="Text Box 1" descr="DSV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008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148801" w14:textId="20B23DCC" w:rsidR="00CA2241" w:rsidRPr="00CA2241" w:rsidRDefault="00CA2241" w:rsidP="00CA22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A22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DSV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417C2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DSV internal" style="position:absolute;margin-left:0;margin-top:0;width:50.4pt;height:28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" filled="f" stroked="f">
              <v:fill o:detectmouseclick="t"/>
              <v:textbox style="mso-fit-shape-to-text:t" inset="0,0,0,15pt">
                <w:txbxContent>
                  <w:p w14:paraId="1A148801" w14:textId="20B23DCC" w:rsidR="00CA2241" w:rsidRPr="00CA2241" w:rsidRDefault="00CA2241" w:rsidP="00CA22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A22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DSV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F05AB" w14:textId="77777777" w:rsidR="00CA2241" w:rsidRDefault="00CA2241" w:rsidP="00C65519">
      <w:pPr>
        <w:spacing w:after="0" w:line="240" w:lineRule="auto"/>
      </w:pPr>
      <w:r>
        <w:separator/>
      </w:r>
    </w:p>
  </w:footnote>
  <w:footnote w:type="continuationSeparator" w:id="0">
    <w:p w14:paraId="6CC03098" w14:textId="77777777" w:rsidR="00CA2241" w:rsidRDefault="00CA2241" w:rsidP="00C65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543B9" w14:textId="77777777" w:rsidR="00C65519" w:rsidRDefault="00C6551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732BFE" wp14:editId="3C6B94F4">
          <wp:simplePos x="0" y="0"/>
          <wp:positionH relativeFrom="column">
            <wp:posOffset>4901806</wp:posOffset>
          </wp:positionH>
          <wp:positionV relativeFrom="paragraph">
            <wp:posOffset>-197332</wp:posOffset>
          </wp:positionV>
          <wp:extent cx="1102995" cy="532130"/>
          <wp:effectExtent l="0" t="0" r="1905" b="1270"/>
          <wp:wrapNone/>
          <wp:docPr id="2" name="Picture 2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2995" cy="53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Header</w:t>
    </w:r>
  </w:p>
  <w:p w14:paraId="7333CC5F" w14:textId="77777777" w:rsidR="00C65519" w:rsidRDefault="00C655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F6FE35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56AE8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51F6096"/>
    <w:multiLevelType w:val="hybridMultilevel"/>
    <w:tmpl w:val="E73C96BE"/>
    <w:lvl w:ilvl="0" w:tplc="6F8E2A4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411C7"/>
    <w:multiLevelType w:val="hybridMultilevel"/>
    <w:tmpl w:val="77F6BE42"/>
    <w:lvl w:ilvl="0" w:tplc="19543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713B4A"/>
    <w:multiLevelType w:val="hybridMultilevel"/>
    <w:tmpl w:val="AEE4F090"/>
    <w:lvl w:ilvl="0" w:tplc="28FE22A4">
      <w:start w:val="1"/>
      <w:numFmt w:val="decimal"/>
      <w:pStyle w:val="Bulletpoin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D57E5"/>
    <w:multiLevelType w:val="hybridMultilevel"/>
    <w:tmpl w:val="66961F0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D815F61"/>
    <w:multiLevelType w:val="hybridMultilevel"/>
    <w:tmpl w:val="34DEA1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462376">
    <w:abstractNumId w:val="4"/>
  </w:num>
  <w:num w:numId="2" w16cid:durableId="1726180821">
    <w:abstractNumId w:val="1"/>
  </w:num>
  <w:num w:numId="3" w16cid:durableId="1337535029">
    <w:abstractNumId w:val="0"/>
  </w:num>
  <w:num w:numId="4" w16cid:durableId="372196911">
    <w:abstractNumId w:val="5"/>
  </w:num>
  <w:num w:numId="5" w16cid:durableId="1645238315">
    <w:abstractNumId w:val="2"/>
  </w:num>
  <w:num w:numId="6" w16cid:durableId="1780679339">
    <w:abstractNumId w:val="6"/>
  </w:num>
  <w:num w:numId="7" w16cid:durableId="1914269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41"/>
    <w:rsid w:val="0000035B"/>
    <w:rsid w:val="000446B3"/>
    <w:rsid w:val="000578E3"/>
    <w:rsid w:val="00080146"/>
    <w:rsid w:val="00093879"/>
    <w:rsid w:val="000A710A"/>
    <w:rsid w:val="000C4676"/>
    <w:rsid w:val="00110394"/>
    <w:rsid w:val="001E3412"/>
    <w:rsid w:val="001E4EB5"/>
    <w:rsid w:val="00211234"/>
    <w:rsid w:val="0024440E"/>
    <w:rsid w:val="00261A16"/>
    <w:rsid w:val="00270ECE"/>
    <w:rsid w:val="002F2630"/>
    <w:rsid w:val="00341540"/>
    <w:rsid w:val="003D5A79"/>
    <w:rsid w:val="00416CB3"/>
    <w:rsid w:val="0047012B"/>
    <w:rsid w:val="004A10F8"/>
    <w:rsid w:val="004C7392"/>
    <w:rsid w:val="0055517B"/>
    <w:rsid w:val="005905E9"/>
    <w:rsid w:val="005A739B"/>
    <w:rsid w:val="005E415A"/>
    <w:rsid w:val="0063321C"/>
    <w:rsid w:val="00633AC0"/>
    <w:rsid w:val="00674C89"/>
    <w:rsid w:val="0069044F"/>
    <w:rsid w:val="00723C9D"/>
    <w:rsid w:val="00730158"/>
    <w:rsid w:val="00745080"/>
    <w:rsid w:val="0074652B"/>
    <w:rsid w:val="007638A1"/>
    <w:rsid w:val="0076734D"/>
    <w:rsid w:val="007C7031"/>
    <w:rsid w:val="007D52F4"/>
    <w:rsid w:val="00873A63"/>
    <w:rsid w:val="00882431"/>
    <w:rsid w:val="008A7759"/>
    <w:rsid w:val="008D0A58"/>
    <w:rsid w:val="009C0DCD"/>
    <w:rsid w:val="009F6BA8"/>
    <w:rsid w:val="00A167D8"/>
    <w:rsid w:val="00A749B2"/>
    <w:rsid w:val="00A758F9"/>
    <w:rsid w:val="00AC6386"/>
    <w:rsid w:val="00AF64FB"/>
    <w:rsid w:val="00B04168"/>
    <w:rsid w:val="00B14F55"/>
    <w:rsid w:val="00B35C8D"/>
    <w:rsid w:val="00BF3257"/>
    <w:rsid w:val="00C15A68"/>
    <w:rsid w:val="00C65519"/>
    <w:rsid w:val="00C6799A"/>
    <w:rsid w:val="00C856C6"/>
    <w:rsid w:val="00CA2241"/>
    <w:rsid w:val="00CB038C"/>
    <w:rsid w:val="00D1173D"/>
    <w:rsid w:val="00D37544"/>
    <w:rsid w:val="00D655C7"/>
    <w:rsid w:val="00DB331D"/>
    <w:rsid w:val="00E04495"/>
    <w:rsid w:val="00F56570"/>
    <w:rsid w:val="00FF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8D83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15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4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4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46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rsid w:val="000446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2444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3247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6B3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6B3"/>
    <w:rPr>
      <w:rFonts w:asciiTheme="majorHAnsi" w:eastAsiaTheme="majorEastAsia" w:hAnsiTheme="majorHAnsi" w:cstheme="majorBidi"/>
      <w:b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rsid w:val="000446B3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6B3"/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0446B3"/>
    <w:pPr>
      <w:numPr>
        <w:ilvl w:val="1"/>
      </w:numPr>
    </w:pPr>
    <w:rPr>
      <w:rFonts w:eastAsiaTheme="minorEastAsia"/>
      <w:b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446B3"/>
    <w:rPr>
      <w:rFonts w:eastAsiaTheme="minorEastAsia"/>
      <w:b/>
      <w:spacing w:val="15"/>
      <w:sz w:val="32"/>
    </w:rPr>
  </w:style>
  <w:style w:type="character" w:styleId="SubtleEmphasis">
    <w:name w:val="Subtle Emphasis"/>
    <w:basedOn w:val="DefaultParagraphFont"/>
    <w:uiPriority w:val="19"/>
    <w:rsid w:val="000446B3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rsid w:val="000446B3"/>
    <w:pPr>
      <w:spacing w:before="200"/>
      <w:ind w:left="864" w:right="864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446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0446B3"/>
    <w:pPr>
      <w:framePr w:wrap="notBeside" w:vAnchor="text" w:hAnchor="text" w:y="1"/>
      <w:spacing w:before="360" w:after="360"/>
      <w:ind w:left="862" w:right="862"/>
      <w:jc w:val="center"/>
    </w:pPr>
    <w:rPr>
      <w:b/>
      <w:i/>
      <w:iCs/>
      <w:color w:val="0431A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6B3"/>
    <w:rPr>
      <w:b/>
      <w:i/>
      <w:iCs/>
      <w:color w:val="0431A6" w:themeColor="accent1"/>
    </w:rPr>
  </w:style>
  <w:style w:type="character" w:styleId="Strong">
    <w:name w:val="Strong"/>
    <w:basedOn w:val="DefaultParagraphFont"/>
    <w:uiPriority w:val="22"/>
    <w:rsid w:val="000446B3"/>
    <w:rPr>
      <w:b/>
      <w:bCs/>
    </w:rPr>
  </w:style>
  <w:style w:type="character" w:styleId="Emphasis">
    <w:name w:val="Emphasis"/>
    <w:basedOn w:val="DefaultParagraphFont"/>
    <w:uiPriority w:val="20"/>
    <w:rsid w:val="000446B3"/>
    <w:rPr>
      <w:rFonts w:asciiTheme="minorHAnsi" w:hAnsiTheme="minorHAnsi"/>
      <w:b/>
      <w:i w:val="0"/>
      <w:iCs/>
      <w:sz w:val="22"/>
    </w:rPr>
  </w:style>
  <w:style w:type="character" w:styleId="IntenseEmphasis">
    <w:name w:val="Intense Emphasis"/>
    <w:basedOn w:val="DefaultParagraphFont"/>
    <w:uiPriority w:val="21"/>
    <w:rsid w:val="000446B3"/>
    <w:rPr>
      <w:rFonts w:asciiTheme="minorHAnsi" w:hAnsiTheme="minorHAnsi"/>
      <w:b/>
      <w:i w:val="0"/>
      <w:iCs/>
      <w:color w:val="0431A6" w:themeColor="accent1"/>
      <w:sz w:val="22"/>
    </w:rPr>
  </w:style>
  <w:style w:type="character" w:styleId="SubtleReference">
    <w:name w:val="Subtle Reference"/>
    <w:basedOn w:val="DefaultParagraphFont"/>
    <w:uiPriority w:val="31"/>
    <w:rsid w:val="000446B3"/>
    <w:rPr>
      <w:rFonts w:asciiTheme="minorHAnsi" w:hAnsiTheme="minorHAnsi"/>
      <w:caps w:val="0"/>
      <w:smallCaps/>
      <w:color w:val="auto"/>
      <w:sz w:val="22"/>
    </w:rPr>
  </w:style>
  <w:style w:type="character" w:styleId="IntenseReference">
    <w:name w:val="Intense Reference"/>
    <w:basedOn w:val="DefaultParagraphFont"/>
    <w:uiPriority w:val="32"/>
    <w:rsid w:val="000446B3"/>
    <w:rPr>
      <w:rFonts w:asciiTheme="minorHAnsi" w:hAnsiTheme="minorHAnsi"/>
      <w:b/>
      <w:bCs/>
      <w:smallCaps/>
      <w:color w:val="0431A6" w:themeColor="accent1"/>
      <w:spacing w:val="5"/>
      <w:sz w:val="22"/>
    </w:rPr>
  </w:style>
  <w:style w:type="character" w:styleId="BookTitle">
    <w:name w:val="Book Title"/>
    <w:basedOn w:val="DefaultParagraphFont"/>
    <w:uiPriority w:val="33"/>
    <w:rsid w:val="000446B3"/>
    <w:rPr>
      <w:rFonts w:asciiTheme="minorHAnsi" w:hAnsiTheme="minorHAnsi"/>
      <w:b/>
      <w:bCs/>
      <w:i w:val="0"/>
      <w:iCs/>
      <w:spacing w:val="5"/>
      <w:sz w:val="40"/>
    </w:rPr>
  </w:style>
  <w:style w:type="paragraph" w:styleId="ListParagraph">
    <w:name w:val="List Paragraph"/>
    <w:basedOn w:val="Normal"/>
    <w:uiPriority w:val="34"/>
    <w:rsid w:val="000446B3"/>
    <w:pPr>
      <w:ind w:left="720"/>
      <w:contextualSpacing/>
    </w:pPr>
  </w:style>
  <w:style w:type="paragraph" w:styleId="NoSpacing">
    <w:name w:val="No Spacing"/>
    <w:link w:val="NoSpacingChar"/>
    <w:autoRedefine/>
    <w:uiPriority w:val="1"/>
    <w:qFormat/>
    <w:rsid w:val="000446B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446B3"/>
    <w:rPr>
      <w:rFonts w:asciiTheme="majorHAnsi" w:eastAsiaTheme="majorEastAsia" w:hAnsiTheme="majorHAnsi" w:cstheme="majorBidi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46B3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24440E"/>
    <w:rPr>
      <w:rFonts w:asciiTheme="majorHAnsi" w:eastAsiaTheme="majorEastAsia" w:hAnsiTheme="majorHAnsi" w:cstheme="majorBidi"/>
      <w:color w:val="03247C" w:themeColor="accent1" w:themeShade="BF"/>
    </w:rPr>
  </w:style>
  <w:style w:type="paragraph" w:customStyle="1" w:styleId="Bulletpoint">
    <w:name w:val="Bullet point"/>
    <w:basedOn w:val="NoSpacing"/>
    <w:link w:val="BulletpointChar"/>
    <w:qFormat/>
    <w:rsid w:val="0024440E"/>
    <w:pPr>
      <w:numPr>
        <w:numId w:val="1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24440E"/>
  </w:style>
  <w:style w:type="character" w:customStyle="1" w:styleId="BulletpointChar">
    <w:name w:val="Bullet point Char"/>
    <w:basedOn w:val="NoSpacingChar"/>
    <w:link w:val="Bulletpoint"/>
    <w:rsid w:val="0024440E"/>
  </w:style>
  <w:style w:type="paragraph" w:styleId="ListBullet">
    <w:name w:val="List Bullet"/>
    <w:basedOn w:val="Normal"/>
    <w:uiPriority w:val="99"/>
    <w:semiHidden/>
    <w:unhideWhenUsed/>
    <w:rsid w:val="00C65519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C65519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655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19"/>
  </w:style>
  <w:style w:type="paragraph" w:styleId="Footer">
    <w:name w:val="footer"/>
    <w:basedOn w:val="Normal"/>
    <w:link w:val="FooterChar"/>
    <w:uiPriority w:val="99"/>
    <w:unhideWhenUsed/>
    <w:rsid w:val="00C655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92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ny.barhouche\AppData\Local\Temp\Templafy\WordVsto\23tkxug1.dotx" TargetMode="External"/></Relationships>
</file>

<file path=word/theme/theme1.xml><?xml version="1.0" encoding="utf-8"?>
<a:theme xmlns:a="http://schemas.openxmlformats.org/drawingml/2006/main" name="Office Theme">
  <a:themeElements>
    <a:clrScheme name="DSV 2023">
      <a:dk1>
        <a:sysClr val="windowText" lastClr="000000"/>
      </a:dk1>
      <a:lt1>
        <a:sysClr val="window" lastClr="FFFFFF"/>
      </a:lt1>
      <a:dk2>
        <a:srgbClr val="002664"/>
      </a:dk2>
      <a:lt2>
        <a:srgbClr val="DBDCDD"/>
      </a:lt2>
      <a:accent1>
        <a:srgbClr val="0431A6"/>
      </a:accent1>
      <a:accent2>
        <a:srgbClr val="4B87E0"/>
      </a:accent2>
      <a:accent3>
        <a:srgbClr val="00682A"/>
      </a:accent3>
      <a:accent4>
        <a:srgbClr val="B6551E"/>
      </a:accent4>
      <a:accent5>
        <a:srgbClr val="FFCA0C"/>
      </a:accent5>
      <a:accent6>
        <a:srgbClr val="2F3135"/>
      </a:accent6>
      <a:hlink>
        <a:srgbClr val="0431A6"/>
      </a:hlink>
      <a:folHlink>
        <a:srgbClr val="4B87E0"/>
      </a:folHlink>
    </a:clrScheme>
    <a:fontScheme name="DS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TemplafyTemplateConfiguration><![CDATA[{"elementsMetadata":[],"transformationConfigurations":[],"templateName":"Blank_DSV 2023 (1)","templateDescription":"","enableDocumentContentUpdater":false,"version":"2.0"}]]></TemplafyTemplateConfiguration>
</file>

<file path=customXml/itemProps1.xml><?xml version="1.0" encoding="utf-8"?>
<ds:datastoreItem xmlns:ds="http://schemas.openxmlformats.org/officeDocument/2006/customXml" ds:itemID="{F3F6B499-126F-4EC6-8BED-8C45E4B24EB4}">
  <ds:schemaRefs/>
</ds:datastoreItem>
</file>

<file path=customXml/itemProps2.xml><?xml version="1.0" encoding="utf-8"?>
<ds:datastoreItem xmlns:ds="http://schemas.openxmlformats.org/officeDocument/2006/customXml" ds:itemID="{46B7419A-ECED-446F-82CB-06A8A8B338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23tkxug1.dotx</Template>
  <TotalTime>0</TotalTime>
  <Pages>2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2025-08-21T04:28:00Z</dcterms:created>
  <dcterms:modified xsi:type="dcterms:W3CDTF">2025-08-25T07:08:00Z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dsv</vt:lpwstr>
  </property>
  <property fmtid="{D5CDD505-2E9C-101B-9397-08002B2CF9AE}" pid="3" name="TemplafyTemplateId">
    <vt:lpwstr>638149084407518241</vt:lpwstr>
  </property>
  <property fmtid="{D5CDD505-2E9C-101B-9397-08002B2CF9AE}" pid="4" name="TemplafyUserProfileId">
    <vt:lpwstr>767757780870758872</vt:lpwstr>
  </property>
  <property fmtid="{D5CDD505-2E9C-101B-9397-08002B2CF9AE}" pid="5" name="TemplafyLanguageCode">
    <vt:lpwstr>en-US</vt:lpwstr>
  </property>
  <property fmtid="{D5CDD505-2E9C-101B-9397-08002B2CF9AE}" pid="6" name="TemplafyFromBlank">
    <vt:bool>true</vt:bool>
  </property>
  <property fmtid="{D5CDD505-2E9C-101B-9397-08002B2CF9AE}" pid="7" name="ClassificationContentMarkingFooterShapeIds">
    <vt:lpwstr>6330b34d,3651fa34,4c1226c4</vt:lpwstr>
  </property>
  <property fmtid="{D5CDD505-2E9C-101B-9397-08002B2CF9AE}" pid="8" name="ClassificationContentMarkingFooterFontProps">
    <vt:lpwstr>#000000,10,Calibri</vt:lpwstr>
  </property>
  <property fmtid="{D5CDD505-2E9C-101B-9397-08002B2CF9AE}" pid="9" name="ClassificationContentMarkingFooterText">
    <vt:lpwstr>DSV internal</vt:lpwstr>
  </property>
  <property fmtid="{D5CDD505-2E9C-101B-9397-08002B2CF9AE}" pid="10" name="MSIP_Label_fc6c1fee-2f04-49ca-98cf-bcf61896c7fa_Enabled">
    <vt:lpwstr>true</vt:lpwstr>
  </property>
  <property fmtid="{D5CDD505-2E9C-101B-9397-08002B2CF9AE}" pid="11" name="MSIP_Label_fc6c1fee-2f04-49ca-98cf-bcf61896c7fa_SetDate">
    <vt:lpwstr>2025-08-21T04:28:49Z</vt:lpwstr>
  </property>
  <property fmtid="{D5CDD505-2E9C-101B-9397-08002B2CF9AE}" pid="12" name="MSIP_Label_fc6c1fee-2f04-49ca-98cf-bcf61896c7fa_Method">
    <vt:lpwstr>Standard</vt:lpwstr>
  </property>
  <property fmtid="{D5CDD505-2E9C-101B-9397-08002B2CF9AE}" pid="13" name="MSIP_Label_fc6c1fee-2f04-49ca-98cf-bcf61896c7fa_Name">
    <vt:lpwstr>Internal</vt:lpwstr>
  </property>
  <property fmtid="{D5CDD505-2E9C-101B-9397-08002B2CF9AE}" pid="14" name="MSIP_Label_fc6c1fee-2f04-49ca-98cf-bcf61896c7fa_SiteId">
    <vt:lpwstr>4a90c23a-3ece-4ef2-b857-522f23b8204c</vt:lpwstr>
  </property>
  <property fmtid="{D5CDD505-2E9C-101B-9397-08002B2CF9AE}" pid="15" name="MSIP_Label_fc6c1fee-2f04-49ca-98cf-bcf61896c7fa_ActionId">
    <vt:lpwstr>703a8fe6-b0c8-464e-9e63-b79d1115c337</vt:lpwstr>
  </property>
  <property fmtid="{D5CDD505-2E9C-101B-9397-08002B2CF9AE}" pid="16" name="MSIP_Label_fc6c1fee-2f04-49ca-98cf-bcf61896c7fa_ContentBits">
    <vt:lpwstr>2</vt:lpwstr>
  </property>
  <property fmtid="{D5CDD505-2E9C-101B-9397-08002B2CF9AE}" pid="17" name="MSIP_Label_fc6c1fee-2f04-49ca-98cf-bcf61896c7fa_Tag">
    <vt:lpwstr>10, 3, 0, 1</vt:lpwstr>
  </property>
</Properties>
</file>