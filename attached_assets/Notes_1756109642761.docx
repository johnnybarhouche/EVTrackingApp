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5911BF" w14:textId="77777777" w:rsidR="009A69F5" w:rsidRDefault="009A69F5" w:rsidP="00EC0396">
      <w:pPr>
        <w:ind w:left="720" w:hanging="360"/>
      </w:pPr>
    </w:p>
    <w:p w14:paraId="2B4728DB" w14:textId="66F0B717" w:rsidR="009A69F5" w:rsidRPr="009A69F5" w:rsidRDefault="009A69F5" w:rsidP="009A69F5">
      <w:pPr>
        <w:rPr>
          <w:lang w:val="en-US"/>
        </w:rPr>
      </w:pPr>
      <w:r>
        <w:rPr>
          <w:lang w:val="en-US"/>
        </w:rPr>
        <w:t>Tr</w:t>
      </w:r>
      <w:r w:rsidR="00931104">
        <w:rPr>
          <w:lang w:val="en-US"/>
        </w:rPr>
        <w:t>ips section:</w:t>
      </w:r>
    </w:p>
    <w:p w14:paraId="34A97B3A" w14:textId="630AAACB" w:rsidR="007D52F4" w:rsidRDefault="00EC0396" w:rsidP="00EC039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Remove manually adding trips</w:t>
      </w:r>
    </w:p>
    <w:p w14:paraId="0402747E" w14:textId="7E0C0D91" w:rsidR="00EC0396" w:rsidRDefault="00931104" w:rsidP="00EC039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Error:</w:t>
      </w:r>
    </w:p>
    <w:p w14:paraId="47DDB23A" w14:textId="77777777" w:rsidR="00931104" w:rsidRPr="00931104" w:rsidRDefault="00931104" w:rsidP="00931104">
      <w:pPr>
        <w:spacing w:after="0" w:line="240" w:lineRule="auto"/>
        <w:ind w:left="360"/>
        <w:rPr>
          <w:rFonts w:ascii="Arial" w:eastAsia="Times New Roman" w:hAnsi="Arial" w:cs="Arial"/>
          <w:color w:val="7D353B"/>
          <w:sz w:val="24"/>
          <w:szCs w:val="24"/>
          <w:lang w:val="en-US"/>
        </w:rPr>
      </w:pPr>
      <w:proofErr w:type="spellStart"/>
      <w:r w:rsidRPr="00931104">
        <w:rPr>
          <w:rFonts w:ascii="Arial" w:eastAsia="Times New Roman" w:hAnsi="Arial" w:cs="Arial"/>
          <w:b/>
          <w:bCs/>
          <w:color w:val="7D353B"/>
          <w:sz w:val="24"/>
          <w:szCs w:val="24"/>
          <w:lang w:val="en-US"/>
        </w:rPr>
        <w:t>TypeError</w:t>
      </w:r>
      <w:proofErr w:type="spellEnd"/>
      <w:r w:rsidRPr="00931104">
        <w:rPr>
          <w:rFonts w:ascii="Arial" w:eastAsia="Times New Roman" w:hAnsi="Arial" w:cs="Arial"/>
          <w:color w:val="7D353B"/>
          <w:sz w:val="24"/>
          <w:szCs w:val="24"/>
          <w:lang w:val="en-US"/>
        </w:rPr>
        <w:t>: unsupported operand type(s) for +: 'int' and 'str'</w:t>
      </w:r>
    </w:p>
    <w:p w14:paraId="1F0B27CD" w14:textId="77777777" w:rsidR="00931104" w:rsidRPr="00931104" w:rsidRDefault="00931104" w:rsidP="00931104">
      <w:pPr>
        <w:spacing w:after="0" w:line="240" w:lineRule="auto"/>
        <w:ind w:left="360"/>
        <w:rPr>
          <w:rFonts w:ascii="Arial" w:eastAsia="Times New Roman" w:hAnsi="Arial" w:cs="Arial"/>
          <w:color w:val="7D353B"/>
          <w:sz w:val="24"/>
          <w:szCs w:val="24"/>
          <w:lang w:val="en-US"/>
        </w:rPr>
      </w:pPr>
      <w:r w:rsidRPr="00931104">
        <w:rPr>
          <w:rFonts w:ascii="Arial" w:eastAsia="Times New Roman" w:hAnsi="Arial" w:cs="Arial"/>
          <w:color w:val="7D353B"/>
          <w:sz w:val="24"/>
          <w:szCs w:val="24"/>
          <w:lang w:val="en-US"/>
        </w:rPr>
        <w:t>Traceback:</w:t>
      </w:r>
    </w:p>
    <w:p w14:paraId="0A0296F4" w14:textId="77777777" w:rsidR="00931104" w:rsidRPr="00931104" w:rsidRDefault="00931104" w:rsidP="0093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</w:pPr>
      <w:r w:rsidRPr="00931104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 xml:space="preserve">File "/home/runner/workspace/.pythonlibs/lib/python3.11/site-packages/streamlit/runtime/scriptrunner/exec_code.py", line 128, in </w:t>
      </w:r>
      <w:proofErr w:type="spellStart"/>
      <w:r w:rsidRPr="00931104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exec_func_with_error_handling</w:t>
      </w:r>
      <w:proofErr w:type="spellEnd"/>
    </w:p>
    <w:p w14:paraId="2065B9F4" w14:textId="77777777" w:rsidR="00931104" w:rsidRPr="00931104" w:rsidRDefault="00931104" w:rsidP="0093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</w:pPr>
      <w:r w:rsidRPr="00931104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 xml:space="preserve">    result = </w:t>
      </w:r>
      <w:proofErr w:type="spellStart"/>
      <w:proofErr w:type="gramStart"/>
      <w:r w:rsidRPr="00931104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func</w:t>
      </w:r>
      <w:proofErr w:type="spellEnd"/>
      <w:r w:rsidRPr="00931104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(</w:t>
      </w:r>
      <w:proofErr w:type="gramEnd"/>
      <w:r w:rsidRPr="00931104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)</w:t>
      </w:r>
    </w:p>
    <w:p w14:paraId="799B78AA" w14:textId="77777777" w:rsidR="00931104" w:rsidRPr="00931104" w:rsidRDefault="00931104" w:rsidP="0093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</w:pPr>
      <w:r w:rsidRPr="00931104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 xml:space="preserve">             ^^^^^^</w:t>
      </w:r>
    </w:p>
    <w:p w14:paraId="5C710658" w14:textId="77777777" w:rsidR="00931104" w:rsidRPr="00931104" w:rsidRDefault="00931104" w:rsidP="0093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</w:pPr>
      <w:r w:rsidRPr="00931104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 xml:space="preserve">File "/home/runner/workspace/.pythonlibs/lib/python3.11/site-packages/streamlit/runtime/scriptrunner/script_runner.py", line 667, in </w:t>
      </w:r>
      <w:proofErr w:type="spellStart"/>
      <w:r w:rsidRPr="00931104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code_to_exec</w:t>
      </w:r>
      <w:proofErr w:type="spellEnd"/>
    </w:p>
    <w:p w14:paraId="770D5015" w14:textId="77777777" w:rsidR="00931104" w:rsidRPr="00931104" w:rsidRDefault="00931104" w:rsidP="0093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</w:pPr>
      <w:r w:rsidRPr="00931104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 xml:space="preserve">    _mpa_v1(</w:t>
      </w:r>
      <w:proofErr w:type="gramStart"/>
      <w:r w:rsidRPr="00931104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self._</w:t>
      </w:r>
      <w:proofErr w:type="spellStart"/>
      <w:proofErr w:type="gramEnd"/>
      <w:r w:rsidRPr="00931104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main_script_path</w:t>
      </w:r>
      <w:proofErr w:type="spellEnd"/>
      <w:r w:rsidRPr="00931104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)</w:t>
      </w:r>
    </w:p>
    <w:p w14:paraId="54C627F8" w14:textId="77777777" w:rsidR="00931104" w:rsidRPr="00931104" w:rsidRDefault="00931104" w:rsidP="0093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</w:pPr>
      <w:r w:rsidRPr="00931104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File "/home/runner/workspace/.pythonlibs/lib/python3.11/site-packages/streamlit/runtime/scriptrunner/script_runner.py", line 165, in _mpa_v1</w:t>
      </w:r>
    </w:p>
    <w:p w14:paraId="50F83620" w14:textId="77777777" w:rsidR="00931104" w:rsidRPr="00931104" w:rsidRDefault="00931104" w:rsidP="0093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</w:pPr>
      <w:r w:rsidRPr="00931104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 xml:space="preserve">    </w:t>
      </w:r>
      <w:proofErr w:type="spellStart"/>
      <w:proofErr w:type="gramStart"/>
      <w:r w:rsidRPr="00931104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page.run</w:t>
      </w:r>
      <w:proofErr w:type="spellEnd"/>
      <w:r w:rsidRPr="00931104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(</w:t>
      </w:r>
      <w:proofErr w:type="gramEnd"/>
      <w:r w:rsidRPr="00931104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)</w:t>
      </w:r>
    </w:p>
    <w:p w14:paraId="5D414C14" w14:textId="77777777" w:rsidR="00931104" w:rsidRPr="00931104" w:rsidRDefault="00931104" w:rsidP="0093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</w:pPr>
      <w:r w:rsidRPr="00931104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File "/home/runner/workspace/.pythonlibs/lib/python3.11/site-packages/streamlit/navigation/page.py", line 300, in run</w:t>
      </w:r>
    </w:p>
    <w:p w14:paraId="2D108F08" w14:textId="77777777" w:rsidR="00931104" w:rsidRPr="00931104" w:rsidRDefault="00931104" w:rsidP="0093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</w:pPr>
      <w:r w:rsidRPr="00931104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 xml:space="preserve">    </w:t>
      </w:r>
      <w:proofErr w:type="gramStart"/>
      <w:r w:rsidRPr="00931104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exec(</w:t>
      </w:r>
      <w:proofErr w:type="gramEnd"/>
      <w:r w:rsidRPr="00931104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code, module.__</w:t>
      </w:r>
      <w:proofErr w:type="spellStart"/>
      <w:r w:rsidRPr="00931104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dict</w:t>
      </w:r>
      <w:proofErr w:type="spellEnd"/>
      <w:r w:rsidRPr="00931104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 xml:space="preserve">__)  # </w:t>
      </w:r>
      <w:proofErr w:type="spellStart"/>
      <w:r w:rsidRPr="00931104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noqa</w:t>
      </w:r>
      <w:proofErr w:type="spellEnd"/>
      <w:r w:rsidRPr="00931104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: S102</w:t>
      </w:r>
    </w:p>
    <w:p w14:paraId="6F4BF1BB" w14:textId="77777777" w:rsidR="00931104" w:rsidRPr="00931104" w:rsidRDefault="00931104" w:rsidP="0093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</w:pPr>
      <w:r w:rsidRPr="00931104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 xml:space="preserve">    ^^^^^^^^^^^^^^^^^^^^^^^^^^^</w:t>
      </w:r>
    </w:p>
    <w:p w14:paraId="4F858C3E" w14:textId="77777777" w:rsidR="00931104" w:rsidRPr="00931104" w:rsidRDefault="00931104" w:rsidP="0093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</w:pPr>
      <w:r w:rsidRPr="00931104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File "/home/runner/workspace/pages/02_Trips.py", line 79, in &lt;module&gt;</w:t>
      </w:r>
    </w:p>
    <w:p w14:paraId="5162035C" w14:textId="77777777" w:rsidR="00931104" w:rsidRPr="00931104" w:rsidRDefault="00931104" w:rsidP="0093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</w:pPr>
      <w:r w:rsidRPr="00931104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 xml:space="preserve">    </w:t>
      </w:r>
      <w:proofErr w:type="spellStart"/>
      <w:r w:rsidRPr="00931104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total_cargo</w:t>
      </w:r>
      <w:proofErr w:type="spellEnd"/>
      <w:r w:rsidRPr="00931104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 xml:space="preserve"> = </w:t>
      </w:r>
      <w:proofErr w:type="spellStart"/>
      <w:r w:rsidRPr="00931104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filtered_trips</w:t>
      </w:r>
      <w:proofErr w:type="spellEnd"/>
      <w:r w:rsidRPr="00931104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['</w:t>
      </w:r>
      <w:proofErr w:type="spellStart"/>
      <w:r w:rsidRPr="00931104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tons_loaded</w:t>
      </w:r>
      <w:proofErr w:type="spellEnd"/>
      <w:r w:rsidRPr="00931104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'</w:t>
      </w:r>
      <w:proofErr w:type="gramStart"/>
      <w:r w:rsidRPr="00931104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].sum</w:t>
      </w:r>
      <w:proofErr w:type="gramEnd"/>
      <w:r w:rsidRPr="00931104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()</w:t>
      </w:r>
    </w:p>
    <w:p w14:paraId="3827BC49" w14:textId="77777777" w:rsidR="00931104" w:rsidRPr="00931104" w:rsidRDefault="00931104" w:rsidP="0093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</w:pPr>
      <w:r w:rsidRPr="00931104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 xml:space="preserve">                  ^^^^^^^^^^^^^^^^^^^^^^^^^^^^^^^^^^^</w:t>
      </w:r>
    </w:p>
    <w:p w14:paraId="676F0A85" w14:textId="77777777" w:rsidR="00931104" w:rsidRPr="00931104" w:rsidRDefault="00931104" w:rsidP="0093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</w:pPr>
      <w:r w:rsidRPr="00931104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File "/home/runner/workspace/.pythonlibs/lib/python3.11/site-packages/pandas/core/series.py", line 6539, in sum</w:t>
      </w:r>
    </w:p>
    <w:p w14:paraId="29F36D87" w14:textId="77777777" w:rsidR="00931104" w:rsidRPr="00931104" w:rsidRDefault="00931104" w:rsidP="0093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</w:pPr>
      <w:r w:rsidRPr="00931104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 xml:space="preserve">    return </w:t>
      </w:r>
      <w:proofErr w:type="spellStart"/>
      <w:proofErr w:type="gramStart"/>
      <w:r w:rsidRPr="00931104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NDFrame.sum</w:t>
      </w:r>
      <w:proofErr w:type="spellEnd"/>
      <w:r w:rsidRPr="00931104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(</w:t>
      </w:r>
      <w:proofErr w:type="gramEnd"/>
      <w:r w:rsidRPr="00931104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 xml:space="preserve">self, axis, </w:t>
      </w:r>
      <w:proofErr w:type="spellStart"/>
      <w:r w:rsidRPr="00931104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skipna</w:t>
      </w:r>
      <w:proofErr w:type="spellEnd"/>
      <w:r w:rsidRPr="00931104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 xml:space="preserve">, </w:t>
      </w:r>
      <w:proofErr w:type="spellStart"/>
      <w:r w:rsidRPr="00931104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numeric_only</w:t>
      </w:r>
      <w:proofErr w:type="spellEnd"/>
      <w:r w:rsidRPr="00931104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 xml:space="preserve">, </w:t>
      </w:r>
      <w:proofErr w:type="spellStart"/>
      <w:r w:rsidRPr="00931104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min_count</w:t>
      </w:r>
      <w:proofErr w:type="spellEnd"/>
      <w:r w:rsidRPr="00931104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, **</w:t>
      </w:r>
      <w:proofErr w:type="spellStart"/>
      <w:r w:rsidRPr="00931104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kwargs</w:t>
      </w:r>
      <w:proofErr w:type="spellEnd"/>
      <w:r w:rsidRPr="00931104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)</w:t>
      </w:r>
    </w:p>
    <w:p w14:paraId="7ABDAC61" w14:textId="77777777" w:rsidR="00931104" w:rsidRPr="00931104" w:rsidRDefault="00931104" w:rsidP="0093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</w:pPr>
      <w:r w:rsidRPr="00931104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 xml:space="preserve">           ^^^^^^^^^^^^^^^^^^^^^^^^^^^^^^^^^^^^^^^^^^^^^^^^^^^^^^^^^^^^^^^^^^</w:t>
      </w:r>
    </w:p>
    <w:p w14:paraId="598B0B5C" w14:textId="77777777" w:rsidR="00931104" w:rsidRPr="00931104" w:rsidRDefault="00931104" w:rsidP="0093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</w:pPr>
      <w:r w:rsidRPr="00931104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File "/home/runner/workspace/.pythonlibs/lib/python3.11/site-packages/pandas/core/generic.py", line 12525, in sum</w:t>
      </w:r>
    </w:p>
    <w:p w14:paraId="463FA7A8" w14:textId="77777777" w:rsidR="00931104" w:rsidRPr="00931104" w:rsidRDefault="00931104" w:rsidP="0093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</w:pPr>
      <w:r w:rsidRPr="00931104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 xml:space="preserve">    return </w:t>
      </w:r>
      <w:proofErr w:type="gramStart"/>
      <w:r w:rsidRPr="00931104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self._</w:t>
      </w:r>
      <w:proofErr w:type="spellStart"/>
      <w:proofErr w:type="gramEnd"/>
      <w:r w:rsidRPr="00931104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min_count_stat_function</w:t>
      </w:r>
      <w:proofErr w:type="spellEnd"/>
      <w:r w:rsidRPr="00931104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(</w:t>
      </w:r>
    </w:p>
    <w:p w14:paraId="130FACB4" w14:textId="77777777" w:rsidR="00931104" w:rsidRPr="00931104" w:rsidRDefault="00931104" w:rsidP="0093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</w:pPr>
      <w:r w:rsidRPr="00931104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 xml:space="preserve">           ^^^^^^^^^^^^^^^^^^^^^^^^^^^^^^</w:t>
      </w:r>
    </w:p>
    <w:p w14:paraId="5B61329B" w14:textId="77777777" w:rsidR="00931104" w:rsidRPr="00931104" w:rsidRDefault="00931104" w:rsidP="0093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</w:pPr>
      <w:r w:rsidRPr="00931104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File "/home/runner/workspace/.pythonlibs/lib/python3.11/site-packages/pandas/core/generic.py", line 12508, in _</w:t>
      </w:r>
      <w:proofErr w:type="spellStart"/>
      <w:r w:rsidRPr="00931104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min_count_stat_function</w:t>
      </w:r>
      <w:proofErr w:type="spellEnd"/>
    </w:p>
    <w:p w14:paraId="3ADF4D82" w14:textId="77777777" w:rsidR="00931104" w:rsidRPr="00931104" w:rsidRDefault="00931104" w:rsidP="0093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</w:pPr>
      <w:r w:rsidRPr="00931104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 xml:space="preserve">    return </w:t>
      </w:r>
      <w:proofErr w:type="spellStart"/>
      <w:proofErr w:type="gramStart"/>
      <w:r w:rsidRPr="00931104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self._</w:t>
      </w:r>
      <w:proofErr w:type="gramEnd"/>
      <w:r w:rsidRPr="00931104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reduce</w:t>
      </w:r>
      <w:proofErr w:type="spellEnd"/>
      <w:r w:rsidRPr="00931104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(</w:t>
      </w:r>
    </w:p>
    <w:p w14:paraId="23AD4EF7" w14:textId="77777777" w:rsidR="00931104" w:rsidRPr="00931104" w:rsidRDefault="00931104" w:rsidP="0093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</w:pPr>
      <w:r w:rsidRPr="00931104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 xml:space="preserve">           ^^^^^^^^^^^^^</w:t>
      </w:r>
    </w:p>
    <w:p w14:paraId="4ABB324C" w14:textId="77777777" w:rsidR="00931104" w:rsidRPr="00931104" w:rsidRDefault="00931104" w:rsidP="0093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</w:pPr>
      <w:r w:rsidRPr="00931104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File "/home/runner/workspace/.pythonlibs/lib/python3.11/site-packages/pandas/core/series.py", line 6468, in _reduce</w:t>
      </w:r>
    </w:p>
    <w:p w14:paraId="0A855BEA" w14:textId="77777777" w:rsidR="00931104" w:rsidRPr="00931104" w:rsidRDefault="00931104" w:rsidP="0093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</w:pPr>
      <w:r w:rsidRPr="00931104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 xml:space="preserve">    return </w:t>
      </w:r>
      <w:proofErr w:type="gramStart"/>
      <w:r w:rsidRPr="00931104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op(</w:t>
      </w:r>
      <w:proofErr w:type="gramEnd"/>
      <w:r w:rsidRPr="00931104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 xml:space="preserve">delegate, </w:t>
      </w:r>
      <w:proofErr w:type="spellStart"/>
      <w:r w:rsidRPr="00931104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skipna</w:t>
      </w:r>
      <w:proofErr w:type="spellEnd"/>
      <w:r w:rsidRPr="00931104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=</w:t>
      </w:r>
      <w:proofErr w:type="spellStart"/>
      <w:r w:rsidRPr="00931104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skipna</w:t>
      </w:r>
      <w:proofErr w:type="spellEnd"/>
      <w:r w:rsidRPr="00931104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, **</w:t>
      </w:r>
      <w:proofErr w:type="spellStart"/>
      <w:r w:rsidRPr="00931104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kwds</w:t>
      </w:r>
      <w:proofErr w:type="spellEnd"/>
      <w:r w:rsidRPr="00931104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)</w:t>
      </w:r>
    </w:p>
    <w:p w14:paraId="3923CC5E" w14:textId="77777777" w:rsidR="00931104" w:rsidRPr="00931104" w:rsidRDefault="00931104" w:rsidP="0093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</w:pPr>
      <w:r w:rsidRPr="00931104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 xml:space="preserve">           ^^^^^^^^^^^^^^^^^^^^^^^^^^^^^^^^^^^</w:t>
      </w:r>
    </w:p>
    <w:p w14:paraId="2D63FA02" w14:textId="77777777" w:rsidR="00931104" w:rsidRPr="00931104" w:rsidRDefault="00931104" w:rsidP="0093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</w:pPr>
      <w:r w:rsidRPr="00931104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File "/home/runner/workspace/.pythonlibs/lib/python3.11/site-packages/pandas/core/nanops.py", line 85, in _f</w:t>
      </w:r>
    </w:p>
    <w:p w14:paraId="6F7AD99E" w14:textId="77777777" w:rsidR="00931104" w:rsidRPr="00931104" w:rsidRDefault="00931104" w:rsidP="0093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</w:pPr>
      <w:r w:rsidRPr="00931104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 xml:space="preserve">    return </w:t>
      </w:r>
      <w:proofErr w:type="gramStart"/>
      <w:r w:rsidRPr="00931104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f(</w:t>
      </w:r>
      <w:proofErr w:type="gramEnd"/>
      <w:r w:rsidRPr="00931104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*</w:t>
      </w:r>
      <w:proofErr w:type="spellStart"/>
      <w:r w:rsidRPr="00931104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args</w:t>
      </w:r>
      <w:proofErr w:type="spellEnd"/>
      <w:r w:rsidRPr="00931104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, **</w:t>
      </w:r>
      <w:proofErr w:type="spellStart"/>
      <w:r w:rsidRPr="00931104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kwargs</w:t>
      </w:r>
      <w:proofErr w:type="spellEnd"/>
      <w:r w:rsidRPr="00931104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)</w:t>
      </w:r>
    </w:p>
    <w:p w14:paraId="56FB79C2" w14:textId="77777777" w:rsidR="00931104" w:rsidRPr="00931104" w:rsidRDefault="00931104" w:rsidP="0093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</w:pPr>
      <w:r w:rsidRPr="00931104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 xml:space="preserve">           ^^^^^^^^^^^^^^^^^^</w:t>
      </w:r>
    </w:p>
    <w:p w14:paraId="087AEEF5" w14:textId="77777777" w:rsidR="00931104" w:rsidRPr="00931104" w:rsidRDefault="00931104" w:rsidP="0093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</w:pPr>
      <w:r w:rsidRPr="00931104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 xml:space="preserve">File "/home/runner/workspace/.pythonlibs/lib/python3.11/site-packages/pandas/core/nanops.py", line 404, in </w:t>
      </w:r>
      <w:proofErr w:type="spellStart"/>
      <w:r w:rsidRPr="00931104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new_func</w:t>
      </w:r>
      <w:proofErr w:type="spellEnd"/>
    </w:p>
    <w:p w14:paraId="6F2DDA8F" w14:textId="77777777" w:rsidR="00931104" w:rsidRPr="00931104" w:rsidRDefault="00931104" w:rsidP="0093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</w:pPr>
      <w:r w:rsidRPr="00931104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 xml:space="preserve">    result = </w:t>
      </w:r>
      <w:proofErr w:type="spellStart"/>
      <w:proofErr w:type="gramStart"/>
      <w:r w:rsidRPr="00931104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func</w:t>
      </w:r>
      <w:proofErr w:type="spellEnd"/>
      <w:r w:rsidRPr="00931104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(</w:t>
      </w:r>
      <w:proofErr w:type="gramEnd"/>
      <w:r w:rsidRPr="00931104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 xml:space="preserve">values, axis=axis, </w:t>
      </w:r>
      <w:proofErr w:type="spellStart"/>
      <w:r w:rsidRPr="00931104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skipna</w:t>
      </w:r>
      <w:proofErr w:type="spellEnd"/>
      <w:r w:rsidRPr="00931104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=</w:t>
      </w:r>
      <w:proofErr w:type="spellStart"/>
      <w:r w:rsidRPr="00931104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skipna</w:t>
      </w:r>
      <w:proofErr w:type="spellEnd"/>
      <w:r w:rsidRPr="00931104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, mask=mask, **</w:t>
      </w:r>
      <w:proofErr w:type="spellStart"/>
      <w:r w:rsidRPr="00931104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kwargs</w:t>
      </w:r>
      <w:proofErr w:type="spellEnd"/>
      <w:r w:rsidRPr="00931104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)</w:t>
      </w:r>
    </w:p>
    <w:p w14:paraId="4D268A92" w14:textId="77777777" w:rsidR="00931104" w:rsidRPr="00931104" w:rsidRDefault="00931104" w:rsidP="0093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</w:pPr>
      <w:r w:rsidRPr="00931104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 xml:space="preserve">             ^^^^^^^^^^^^^^^^^^^^^^^^^^^^^^^^^^^^^^^^^^^^^^^^^^^^^^^^^^^</w:t>
      </w:r>
    </w:p>
    <w:p w14:paraId="5A9EEF29" w14:textId="77777777" w:rsidR="00931104" w:rsidRPr="00931104" w:rsidRDefault="00931104" w:rsidP="0093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</w:pPr>
      <w:r w:rsidRPr="00931104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lastRenderedPageBreak/>
        <w:t xml:space="preserve">File "/home/runner/workspace/.pythonlibs/lib/python3.11/site-packages/pandas/core/nanops.py", line 477, in </w:t>
      </w:r>
      <w:proofErr w:type="spellStart"/>
      <w:r w:rsidRPr="00931104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newfunc</w:t>
      </w:r>
      <w:proofErr w:type="spellEnd"/>
    </w:p>
    <w:p w14:paraId="1E49D5DB" w14:textId="77777777" w:rsidR="00931104" w:rsidRPr="00931104" w:rsidRDefault="00931104" w:rsidP="0093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</w:pPr>
      <w:r w:rsidRPr="00931104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 xml:space="preserve">    return </w:t>
      </w:r>
      <w:proofErr w:type="spellStart"/>
      <w:proofErr w:type="gramStart"/>
      <w:r w:rsidRPr="00931104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func</w:t>
      </w:r>
      <w:proofErr w:type="spellEnd"/>
      <w:r w:rsidRPr="00931104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(</w:t>
      </w:r>
      <w:proofErr w:type="gramEnd"/>
      <w:r w:rsidRPr="00931104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values, axis=axis, **</w:t>
      </w:r>
      <w:proofErr w:type="spellStart"/>
      <w:r w:rsidRPr="00931104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kwargs</w:t>
      </w:r>
      <w:proofErr w:type="spellEnd"/>
      <w:r w:rsidRPr="00931104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)</w:t>
      </w:r>
    </w:p>
    <w:p w14:paraId="119E03DC" w14:textId="77777777" w:rsidR="00931104" w:rsidRPr="00931104" w:rsidRDefault="00931104" w:rsidP="0093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</w:pPr>
      <w:r w:rsidRPr="00931104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 xml:space="preserve">           ^^^^^^^^^^^^^^^^^^^^^^^^^^^^^^^^^</w:t>
      </w:r>
    </w:p>
    <w:p w14:paraId="7606C577" w14:textId="77777777" w:rsidR="00931104" w:rsidRPr="00931104" w:rsidRDefault="00931104" w:rsidP="0093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</w:pPr>
      <w:r w:rsidRPr="00931104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 xml:space="preserve">File "/home/runner/workspace/.pythonlibs/lib/python3.11/site-packages/pandas/core/nanops.py", line 646, in </w:t>
      </w:r>
      <w:proofErr w:type="spellStart"/>
      <w:r w:rsidRPr="00931104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nansum</w:t>
      </w:r>
      <w:proofErr w:type="spellEnd"/>
    </w:p>
    <w:p w14:paraId="7CD26F6C" w14:textId="77777777" w:rsidR="00931104" w:rsidRPr="00931104" w:rsidRDefault="00931104" w:rsidP="0093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</w:pPr>
      <w:r w:rsidRPr="00931104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 xml:space="preserve">    </w:t>
      </w:r>
      <w:proofErr w:type="spellStart"/>
      <w:r w:rsidRPr="00931104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the_sum</w:t>
      </w:r>
      <w:proofErr w:type="spellEnd"/>
      <w:r w:rsidRPr="00931104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 xml:space="preserve"> = </w:t>
      </w:r>
      <w:proofErr w:type="spellStart"/>
      <w:proofErr w:type="gramStart"/>
      <w:r w:rsidRPr="00931104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values.sum</w:t>
      </w:r>
      <w:proofErr w:type="spellEnd"/>
      <w:r w:rsidRPr="00931104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(</w:t>
      </w:r>
      <w:proofErr w:type="gramEnd"/>
      <w:r w:rsidRPr="00931104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 xml:space="preserve">axis, </w:t>
      </w:r>
      <w:proofErr w:type="spellStart"/>
      <w:r w:rsidRPr="00931104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dtype</w:t>
      </w:r>
      <w:proofErr w:type="spellEnd"/>
      <w:r w:rsidRPr="00931104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=</w:t>
      </w:r>
      <w:proofErr w:type="spellStart"/>
      <w:r w:rsidRPr="00931104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dtype_sum</w:t>
      </w:r>
      <w:proofErr w:type="spellEnd"/>
      <w:r w:rsidRPr="00931104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)</w:t>
      </w:r>
    </w:p>
    <w:p w14:paraId="3009728E" w14:textId="77777777" w:rsidR="00931104" w:rsidRPr="00931104" w:rsidRDefault="00931104" w:rsidP="0093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</w:pPr>
      <w:r w:rsidRPr="00931104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 xml:space="preserve">              ^^^^^^^^^^^^^^^^^^^^^^^^^^^^^^^^^</w:t>
      </w:r>
    </w:p>
    <w:p w14:paraId="757C6FD9" w14:textId="77777777" w:rsidR="00931104" w:rsidRPr="00931104" w:rsidRDefault="00931104" w:rsidP="0093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</w:pPr>
      <w:r w:rsidRPr="00931104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File "/home/runner/workspace/.pythonlibs/lib/python3.11/site-packages/numpy/_core/_methods.py", line 51, in _sum</w:t>
      </w:r>
    </w:p>
    <w:p w14:paraId="41DBD5DD" w14:textId="77777777" w:rsidR="00931104" w:rsidRPr="00931104" w:rsidRDefault="00931104" w:rsidP="0093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</w:pPr>
      <w:r w:rsidRPr="00931104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 xml:space="preserve">    return </w:t>
      </w:r>
      <w:proofErr w:type="spellStart"/>
      <w:r w:rsidRPr="00931104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umr_</w:t>
      </w:r>
      <w:proofErr w:type="gramStart"/>
      <w:r w:rsidRPr="00931104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sum</w:t>
      </w:r>
      <w:proofErr w:type="spellEnd"/>
      <w:r w:rsidRPr="00931104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(</w:t>
      </w:r>
      <w:proofErr w:type="gramEnd"/>
      <w:r w:rsidRPr="00931104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 xml:space="preserve">a, axis, </w:t>
      </w:r>
      <w:proofErr w:type="spellStart"/>
      <w:r w:rsidRPr="00931104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dtype</w:t>
      </w:r>
      <w:proofErr w:type="spellEnd"/>
      <w:r w:rsidRPr="00931104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 xml:space="preserve">, out, </w:t>
      </w:r>
      <w:proofErr w:type="spellStart"/>
      <w:r w:rsidRPr="00931104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keepdims</w:t>
      </w:r>
      <w:proofErr w:type="spellEnd"/>
      <w:r w:rsidRPr="00931104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, initial, where)</w:t>
      </w:r>
    </w:p>
    <w:p w14:paraId="29A846D8" w14:textId="77777777" w:rsidR="00931104" w:rsidRPr="00931104" w:rsidRDefault="00931104" w:rsidP="0093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</w:pPr>
      <w:r w:rsidRPr="00931104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 xml:space="preserve">           ^^^^^^^^^^^^^^^^^^^^^^^^^^^^^^^^^^^^^^^^^^^^^^^^^^^^^^</w:t>
      </w:r>
    </w:p>
    <w:p w14:paraId="2D3DFEA8" w14:textId="77777777" w:rsidR="00931104" w:rsidRDefault="00931104" w:rsidP="00931104">
      <w:pPr>
        <w:ind w:left="360"/>
        <w:rPr>
          <w:lang w:val="en-US"/>
        </w:rPr>
      </w:pPr>
    </w:p>
    <w:p w14:paraId="7001D635" w14:textId="643235B6" w:rsidR="00931104" w:rsidRDefault="00931104" w:rsidP="0093110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Add a date </w:t>
      </w:r>
      <w:proofErr w:type="spellStart"/>
      <w:r w:rsidR="004212FA">
        <w:rPr>
          <w:lang w:val="en-US"/>
        </w:rPr>
        <w:t>selction</w:t>
      </w:r>
      <w:proofErr w:type="spellEnd"/>
      <w:r w:rsidR="004212FA">
        <w:rPr>
          <w:lang w:val="en-US"/>
        </w:rPr>
        <w:t xml:space="preserve">: From </w:t>
      </w:r>
      <w:r w:rsidR="00FB09A0">
        <w:rPr>
          <w:lang w:val="en-US"/>
        </w:rPr>
        <w:t>–</w:t>
      </w:r>
      <w:r w:rsidR="004212FA">
        <w:rPr>
          <w:lang w:val="en-US"/>
        </w:rPr>
        <w:t xml:space="preserve"> To</w:t>
      </w:r>
    </w:p>
    <w:p w14:paraId="0E40A8A9" w14:textId="77777777" w:rsidR="00FB09A0" w:rsidRDefault="00FB09A0" w:rsidP="00FB09A0">
      <w:pPr>
        <w:rPr>
          <w:lang w:val="en-US"/>
        </w:rPr>
      </w:pPr>
    </w:p>
    <w:p w14:paraId="24ABE12A" w14:textId="742DA9A6" w:rsidR="00FB09A0" w:rsidRDefault="00FB09A0" w:rsidP="00FB09A0">
      <w:pPr>
        <w:rPr>
          <w:lang w:val="en-US"/>
        </w:rPr>
      </w:pPr>
      <w:r>
        <w:rPr>
          <w:lang w:val="en-US"/>
        </w:rPr>
        <w:t>Trucks:</w:t>
      </w:r>
    </w:p>
    <w:p w14:paraId="488C9785" w14:textId="3659D3D5" w:rsidR="00FB09A0" w:rsidRDefault="00FB09A0" w:rsidP="00FB09A0">
      <w:pPr>
        <w:rPr>
          <w:lang w:val="en-US"/>
        </w:rPr>
      </w:pPr>
      <w:r>
        <w:rPr>
          <w:lang w:val="en-US"/>
        </w:rPr>
        <w:t>Erro</w:t>
      </w:r>
      <w:r w:rsidR="00C5591F">
        <w:rPr>
          <w:lang w:val="en-US"/>
        </w:rPr>
        <w:t>r</w:t>
      </w:r>
      <w:r>
        <w:rPr>
          <w:lang w:val="en-US"/>
        </w:rPr>
        <w:t>:</w:t>
      </w:r>
    </w:p>
    <w:p w14:paraId="327954C0" w14:textId="77777777" w:rsidR="00FB09A0" w:rsidRPr="00FB09A0" w:rsidRDefault="00FB09A0" w:rsidP="00FB09A0">
      <w:pPr>
        <w:spacing w:after="0" w:line="240" w:lineRule="auto"/>
        <w:rPr>
          <w:rFonts w:ascii="Arial" w:eastAsia="Times New Roman" w:hAnsi="Arial" w:cs="Arial"/>
          <w:color w:val="7D353B"/>
          <w:sz w:val="24"/>
          <w:szCs w:val="24"/>
          <w:lang w:val="en-US"/>
        </w:rPr>
      </w:pPr>
      <w:proofErr w:type="spellStart"/>
      <w:r w:rsidRPr="00FB09A0">
        <w:rPr>
          <w:rFonts w:ascii="Arial" w:eastAsia="Times New Roman" w:hAnsi="Arial" w:cs="Arial"/>
          <w:b/>
          <w:bCs/>
          <w:color w:val="7D353B"/>
          <w:sz w:val="24"/>
          <w:szCs w:val="24"/>
          <w:lang w:val="en-US"/>
        </w:rPr>
        <w:t>TypeError</w:t>
      </w:r>
      <w:proofErr w:type="spellEnd"/>
      <w:r w:rsidRPr="00FB09A0">
        <w:rPr>
          <w:rFonts w:ascii="Arial" w:eastAsia="Times New Roman" w:hAnsi="Arial" w:cs="Arial"/>
          <w:color w:val="7D353B"/>
          <w:sz w:val="24"/>
          <w:szCs w:val="24"/>
          <w:lang w:val="en-US"/>
        </w:rPr>
        <w:t>: can't multiply sequence by non-int of type 'float'</w:t>
      </w:r>
    </w:p>
    <w:p w14:paraId="73B51700" w14:textId="77777777" w:rsidR="00FB09A0" w:rsidRPr="00FB09A0" w:rsidRDefault="00FB09A0" w:rsidP="00FB09A0">
      <w:pPr>
        <w:spacing w:after="0" w:line="240" w:lineRule="auto"/>
        <w:rPr>
          <w:rFonts w:ascii="Arial" w:eastAsia="Times New Roman" w:hAnsi="Arial" w:cs="Arial"/>
          <w:color w:val="7D353B"/>
          <w:sz w:val="24"/>
          <w:szCs w:val="24"/>
          <w:lang w:val="en-US"/>
        </w:rPr>
      </w:pPr>
      <w:r w:rsidRPr="00FB09A0">
        <w:rPr>
          <w:rFonts w:ascii="Arial" w:eastAsia="Times New Roman" w:hAnsi="Arial" w:cs="Arial"/>
          <w:color w:val="7D353B"/>
          <w:sz w:val="24"/>
          <w:szCs w:val="24"/>
          <w:lang w:val="en-US"/>
        </w:rPr>
        <w:t>Traceback:</w:t>
      </w:r>
    </w:p>
    <w:p w14:paraId="05403F42" w14:textId="77777777" w:rsidR="00FB09A0" w:rsidRPr="00FB09A0" w:rsidRDefault="00FB09A0" w:rsidP="00FB0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</w:pPr>
      <w:r w:rsidRPr="00FB09A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 xml:space="preserve">File "/home/runner/workspace/.pythonlibs/lib/python3.11/site-packages/streamlit/runtime/scriptrunner/exec_code.py", line 128, in </w:t>
      </w:r>
      <w:proofErr w:type="spellStart"/>
      <w:r w:rsidRPr="00FB09A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exec_func_with_error_handling</w:t>
      </w:r>
      <w:proofErr w:type="spellEnd"/>
    </w:p>
    <w:p w14:paraId="0CC77BF4" w14:textId="77777777" w:rsidR="00FB09A0" w:rsidRPr="00FB09A0" w:rsidRDefault="00FB09A0" w:rsidP="00FB0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</w:pPr>
      <w:r w:rsidRPr="00FB09A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 xml:space="preserve">    result = </w:t>
      </w:r>
      <w:proofErr w:type="spellStart"/>
      <w:proofErr w:type="gramStart"/>
      <w:r w:rsidRPr="00FB09A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func</w:t>
      </w:r>
      <w:proofErr w:type="spellEnd"/>
      <w:r w:rsidRPr="00FB09A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(</w:t>
      </w:r>
      <w:proofErr w:type="gramEnd"/>
      <w:r w:rsidRPr="00FB09A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)</w:t>
      </w:r>
    </w:p>
    <w:p w14:paraId="5BEB0339" w14:textId="77777777" w:rsidR="00FB09A0" w:rsidRPr="00FB09A0" w:rsidRDefault="00FB09A0" w:rsidP="00FB0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</w:pPr>
      <w:r w:rsidRPr="00FB09A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 xml:space="preserve">             ^^^^^^</w:t>
      </w:r>
    </w:p>
    <w:p w14:paraId="61E79BC3" w14:textId="77777777" w:rsidR="00FB09A0" w:rsidRPr="00FB09A0" w:rsidRDefault="00FB09A0" w:rsidP="00FB0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</w:pPr>
      <w:r w:rsidRPr="00FB09A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 xml:space="preserve">File "/home/runner/workspace/.pythonlibs/lib/python3.11/site-packages/streamlit/runtime/scriptrunner/script_runner.py", line 667, in </w:t>
      </w:r>
      <w:proofErr w:type="spellStart"/>
      <w:r w:rsidRPr="00FB09A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code_to_exec</w:t>
      </w:r>
      <w:proofErr w:type="spellEnd"/>
    </w:p>
    <w:p w14:paraId="0D4F83ED" w14:textId="77777777" w:rsidR="00FB09A0" w:rsidRPr="00FB09A0" w:rsidRDefault="00FB09A0" w:rsidP="00FB0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</w:pPr>
      <w:r w:rsidRPr="00FB09A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 xml:space="preserve">    _mpa_v1(</w:t>
      </w:r>
      <w:proofErr w:type="gramStart"/>
      <w:r w:rsidRPr="00FB09A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self._</w:t>
      </w:r>
      <w:proofErr w:type="spellStart"/>
      <w:proofErr w:type="gramEnd"/>
      <w:r w:rsidRPr="00FB09A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main_script_path</w:t>
      </w:r>
      <w:proofErr w:type="spellEnd"/>
      <w:r w:rsidRPr="00FB09A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)</w:t>
      </w:r>
    </w:p>
    <w:p w14:paraId="3E84C6C8" w14:textId="77777777" w:rsidR="00FB09A0" w:rsidRPr="00FB09A0" w:rsidRDefault="00FB09A0" w:rsidP="00FB0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</w:pPr>
      <w:r w:rsidRPr="00FB09A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File "/home/runner/workspace/.pythonlibs/lib/python3.11/site-packages/streamlit/runtime/scriptrunner/script_runner.py", line 165, in _mpa_v1</w:t>
      </w:r>
    </w:p>
    <w:p w14:paraId="06CABC87" w14:textId="77777777" w:rsidR="00FB09A0" w:rsidRPr="00FB09A0" w:rsidRDefault="00FB09A0" w:rsidP="00FB0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</w:pPr>
      <w:r w:rsidRPr="00FB09A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 xml:space="preserve">    </w:t>
      </w:r>
      <w:proofErr w:type="spellStart"/>
      <w:proofErr w:type="gramStart"/>
      <w:r w:rsidRPr="00FB09A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page.run</w:t>
      </w:r>
      <w:proofErr w:type="spellEnd"/>
      <w:r w:rsidRPr="00FB09A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(</w:t>
      </w:r>
      <w:proofErr w:type="gramEnd"/>
      <w:r w:rsidRPr="00FB09A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)</w:t>
      </w:r>
    </w:p>
    <w:p w14:paraId="2AAF40AA" w14:textId="77777777" w:rsidR="00FB09A0" w:rsidRPr="00FB09A0" w:rsidRDefault="00FB09A0" w:rsidP="00FB0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</w:pPr>
      <w:r w:rsidRPr="00FB09A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File "/home/runner/workspace/.pythonlibs/lib/python3.11/site-packages/streamlit/navigation/page.py", line 300, in run</w:t>
      </w:r>
    </w:p>
    <w:p w14:paraId="20508763" w14:textId="77777777" w:rsidR="00FB09A0" w:rsidRPr="00FB09A0" w:rsidRDefault="00FB09A0" w:rsidP="00FB0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</w:pPr>
      <w:r w:rsidRPr="00FB09A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 xml:space="preserve">    </w:t>
      </w:r>
      <w:proofErr w:type="gramStart"/>
      <w:r w:rsidRPr="00FB09A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exec(</w:t>
      </w:r>
      <w:proofErr w:type="gramEnd"/>
      <w:r w:rsidRPr="00FB09A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code, module.__</w:t>
      </w:r>
      <w:proofErr w:type="spellStart"/>
      <w:r w:rsidRPr="00FB09A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dict</w:t>
      </w:r>
      <w:proofErr w:type="spellEnd"/>
      <w:r w:rsidRPr="00FB09A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 xml:space="preserve">__)  # </w:t>
      </w:r>
      <w:proofErr w:type="spellStart"/>
      <w:r w:rsidRPr="00FB09A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noqa</w:t>
      </w:r>
      <w:proofErr w:type="spellEnd"/>
      <w:r w:rsidRPr="00FB09A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: S102</w:t>
      </w:r>
    </w:p>
    <w:p w14:paraId="4C669B55" w14:textId="77777777" w:rsidR="00FB09A0" w:rsidRPr="00FB09A0" w:rsidRDefault="00FB09A0" w:rsidP="00FB0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</w:pPr>
      <w:r w:rsidRPr="00FB09A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 xml:space="preserve">    ^^^^^^^^^^^^^^^^^^^^^^^^^^^</w:t>
      </w:r>
    </w:p>
    <w:p w14:paraId="1761F8D4" w14:textId="77777777" w:rsidR="00FB09A0" w:rsidRPr="00FB09A0" w:rsidRDefault="00FB09A0" w:rsidP="00FB0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</w:pPr>
      <w:r w:rsidRPr="00FB09A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File "/home/runner/workspace/pages/03_Trucks.py", line 13, in &lt;module&gt;</w:t>
      </w:r>
    </w:p>
    <w:p w14:paraId="2493948A" w14:textId="77777777" w:rsidR="00FB09A0" w:rsidRPr="00FB09A0" w:rsidRDefault="00FB09A0" w:rsidP="00FB0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</w:pPr>
      <w:r w:rsidRPr="00FB09A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 xml:space="preserve">    </w:t>
      </w:r>
      <w:proofErr w:type="spellStart"/>
      <w:r w:rsidRPr="00FB09A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truck_metrics</w:t>
      </w:r>
      <w:proofErr w:type="spellEnd"/>
      <w:r w:rsidRPr="00FB09A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 xml:space="preserve"> = </w:t>
      </w:r>
      <w:proofErr w:type="spellStart"/>
      <w:r w:rsidRPr="00FB09A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calculate_truck_</w:t>
      </w:r>
      <w:proofErr w:type="gramStart"/>
      <w:r w:rsidRPr="00FB09A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metrics</w:t>
      </w:r>
      <w:proofErr w:type="spellEnd"/>
      <w:r w:rsidRPr="00FB09A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(</w:t>
      </w:r>
      <w:proofErr w:type="gramEnd"/>
    </w:p>
    <w:p w14:paraId="4CB63C76" w14:textId="77777777" w:rsidR="00FB09A0" w:rsidRPr="00FB09A0" w:rsidRDefault="00FB09A0" w:rsidP="00FB0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</w:pPr>
      <w:r w:rsidRPr="00FB09A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 xml:space="preserve">                    ^^^^^^^^^^^^^^^^^^^^^^^^</w:t>
      </w:r>
    </w:p>
    <w:p w14:paraId="063A5BE7" w14:textId="77777777" w:rsidR="00FB09A0" w:rsidRPr="00FB09A0" w:rsidRDefault="00FB09A0" w:rsidP="00FB0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</w:pPr>
      <w:r w:rsidRPr="00FB09A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 xml:space="preserve">File "/home/runner/workspace/utils/calculations.py", line 31, in </w:t>
      </w:r>
      <w:proofErr w:type="spellStart"/>
      <w:r w:rsidRPr="00FB09A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calculate_truck_metrics</w:t>
      </w:r>
      <w:proofErr w:type="spellEnd"/>
    </w:p>
    <w:p w14:paraId="07E46904" w14:textId="77777777" w:rsidR="00FB09A0" w:rsidRPr="00FB09A0" w:rsidRDefault="00FB09A0" w:rsidP="00FB0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</w:pPr>
      <w:r w:rsidRPr="00FB09A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 xml:space="preserve">    </w:t>
      </w:r>
      <w:proofErr w:type="gramStart"/>
      <w:r w:rsidRPr="00FB09A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.apply</w:t>
      </w:r>
      <w:proofErr w:type="gramEnd"/>
      <w:r w:rsidRPr="00FB09A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(lambda x: (x['</w:t>
      </w:r>
      <w:proofErr w:type="spellStart"/>
      <w:r w:rsidRPr="00FB09A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distance_km</w:t>
      </w:r>
      <w:proofErr w:type="spellEnd"/>
      <w:r w:rsidRPr="00FB09A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'] * x['</w:t>
      </w:r>
      <w:proofErr w:type="spellStart"/>
      <w:r w:rsidRPr="00FB09A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tons_loaded</w:t>
      </w:r>
      <w:proofErr w:type="spellEnd"/>
      <w:r w:rsidRPr="00FB09A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 xml:space="preserve">']).sum(), </w:t>
      </w:r>
      <w:proofErr w:type="spellStart"/>
      <w:r w:rsidRPr="00FB09A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include_groups</w:t>
      </w:r>
      <w:proofErr w:type="spellEnd"/>
      <w:r w:rsidRPr="00FB09A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=False)</w:t>
      </w:r>
    </w:p>
    <w:p w14:paraId="609D657D" w14:textId="77777777" w:rsidR="00FB09A0" w:rsidRPr="00FB09A0" w:rsidRDefault="00FB09A0" w:rsidP="00FB0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</w:pPr>
      <w:r w:rsidRPr="00FB09A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 xml:space="preserve">     ^^^^^^^^^^^^^^^^^^^^^^^^^^^^^^^^^^^^^^^^^^^^^^^^^^^^^^^^^^^^^^^^^^^^^^^^^^^^^^^^^^</w:t>
      </w:r>
    </w:p>
    <w:p w14:paraId="114B5E9B" w14:textId="77777777" w:rsidR="00FB09A0" w:rsidRPr="00FB09A0" w:rsidRDefault="00FB09A0" w:rsidP="00FB0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</w:pPr>
      <w:r w:rsidRPr="00FB09A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File "/home/runner/workspace/.pythonlibs/lib/python3.11/site-packages/pandas/core/groupby/groupby.py", line 1820, in apply</w:t>
      </w:r>
    </w:p>
    <w:p w14:paraId="13790CE5" w14:textId="77777777" w:rsidR="00FB09A0" w:rsidRPr="00FB09A0" w:rsidRDefault="00FB09A0" w:rsidP="00FB0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</w:pPr>
      <w:r w:rsidRPr="00FB09A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 xml:space="preserve">    return </w:t>
      </w:r>
      <w:proofErr w:type="gramStart"/>
      <w:r w:rsidRPr="00FB09A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self._</w:t>
      </w:r>
      <w:proofErr w:type="spellStart"/>
      <w:proofErr w:type="gramEnd"/>
      <w:r w:rsidRPr="00FB09A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python_apply_general</w:t>
      </w:r>
      <w:proofErr w:type="spellEnd"/>
      <w:r w:rsidRPr="00FB09A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(f, self._</w:t>
      </w:r>
      <w:proofErr w:type="spellStart"/>
      <w:r w:rsidRPr="00FB09A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obj_with_exclusions</w:t>
      </w:r>
      <w:proofErr w:type="spellEnd"/>
      <w:r w:rsidRPr="00FB09A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)</w:t>
      </w:r>
    </w:p>
    <w:p w14:paraId="25F06397" w14:textId="77777777" w:rsidR="00FB09A0" w:rsidRPr="00FB09A0" w:rsidRDefault="00FB09A0" w:rsidP="00FB0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</w:pPr>
      <w:r w:rsidRPr="00FB09A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 xml:space="preserve">           ^^^^^^^^^^^^^^^^^^^^^^^^^^^^^^^^^^^^^^^^^^^^^^^^^^^^^^^^</w:t>
      </w:r>
    </w:p>
    <w:p w14:paraId="12296CC1" w14:textId="77777777" w:rsidR="00FB09A0" w:rsidRPr="00FB09A0" w:rsidRDefault="00FB09A0" w:rsidP="00FB0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</w:pPr>
      <w:r w:rsidRPr="00FB09A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lastRenderedPageBreak/>
        <w:t>File "/home/runner/workspace/.pythonlibs/lib/python3.11/site-packages/pandas/core/groupby/groupby.py", line 1886, in _</w:t>
      </w:r>
      <w:proofErr w:type="spellStart"/>
      <w:r w:rsidRPr="00FB09A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python_apply_general</w:t>
      </w:r>
      <w:proofErr w:type="spellEnd"/>
    </w:p>
    <w:p w14:paraId="5A3DD3DF" w14:textId="77777777" w:rsidR="00FB09A0" w:rsidRPr="00FB09A0" w:rsidRDefault="00FB09A0" w:rsidP="00FB0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</w:pPr>
      <w:r w:rsidRPr="00FB09A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 xml:space="preserve">    values, mutated = </w:t>
      </w:r>
      <w:proofErr w:type="gramStart"/>
      <w:r w:rsidRPr="00FB09A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self._</w:t>
      </w:r>
      <w:proofErr w:type="spellStart"/>
      <w:proofErr w:type="gramEnd"/>
      <w:r w:rsidRPr="00FB09A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grouper.apply_groupwise</w:t>
      </w:r>
      <w:proofErr w:type="spellEnd"/>
      <w:r w:rsidRPr="00FB09A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 xml:space="preserve">(f, data, </w:t>
      </w:r>
      <w:proofErr w:type="spellStart"/>
      <w:r w:rsidRPr="00FB09A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self.axis</w:t>
      </w:r>
      <w:proofErr w:type="spellEnd"/>
      <w:r w:rsidRPr="00FB09A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)</w:t>
      </w:r>
    </w:p>
    <w:p w14:paraId="10F5EEDA" w14:textId="77777777" w:rsidR="00FB09A0" w:rsidRPr="00FB09A0" w:rsidRDefault="00FB09A0" w:rsidP="00FB0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</w:pPr>
      <w:r w:rsidRPr="00FB09A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 xml:space="preserve">                      ^^^^^^^^^^^^^^^^^^^^^^^^^^^^^^^^^^^^^^^^^^^^^^^^^</w:t>
      </w:r>
    </w:p>
    <w:p w14:paraId="45D8D6B2" w14:textId="77777777" w:rsidR="00FB09A0" w:rsidRPr="00FB09A0" w:rsidRDefault="00FB09A0" w:rsidP="00FB0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</w:pPr>
      <w:r w:rsidRPr="00FB09A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 xml:space="preserve">File "/home/runner/workspace/.pythonlibs/lib/python3.11/site-packages/pandas/core/groupby/ops.py", line 919, in </w:t>
      </w:r>
      <w:proofErr w:type="spellStart"/>
      <w:r w:rsidRPr="00FB09A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apply_groupwise</w:t>
      </w:r>
      <w:proofErr w:type="spellEnd"/>
    </w:p>
    <w:p w14:paraId="2AB138AB" w14:textId="77777777" w:rsidR="00FB09A0" w:rsidRPr="00FB09A0" w:rsidRDefault="00FB09A0" w:rsidP="00FB0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</w:pPr>
      <w:r w:rsidRPr="00FB09A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 xml:space="preserve">    res = f(group)</w:t>
      </w:r>
    </w:p>
    <w:p w14:paraId="6BD7AEF7" w14:textId="77777777" w:rsidR="00FB09A0" w:rsidRPr="00FB09A0" w:rsidRDefault="00FB09A0" w:rsidP="00FB0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</w:pPr>
      <w:r w:rsidRPr="00FB09A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 xml:space="preserve">          ^^^^^^^^</w:t>
      </w:r>
    </w:p>
    <w:p w14:paraId="4C60386F" w14:textId="77777777" w:rsidR="00FB09A0" w:rsidRPr="00FB09A0" w:rsidRDefault="00FB09A0" w:rsidP="00FB0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</w:pPr>
      <w:r w:rsidRPr="00FB09A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File "/home/runner/workspace/utils/calculations.py", line 31, in &lt;lambda&gt;</w:t>
      </w:r>
    </w:p>
    <w:p w14:paraId="2261DA29" w14:textId="77777777" w:rsidR="00FB09A0" w:rsidRPr="00FB09A0" w:rsidRDefault="00FB09A0" w:rsidP="00FB0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</w:pPr>
      <w:r w:rsidRPr="00FB09A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 xml:space="preserve">    </w:t>
      </w:r>
      <w:proofErr w:type="gramStart"/>
      <w:r w:rsidRPr="00FB09A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.apply</w:t>
      </w:r>
      <w:proofErr w:type="gramEnd"/>
      <w:r w:rsidRPr="00FB09A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(lambda x: (x['</w:t>
      </w:r>
      <w:proofErr w:type="spellStart"/>
      <w:r w:rsidRPr="00FB09A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distance_km</w:t>
      </w:r>
      <w:proofErr w:type="spellEnd"/>
      <w:r w:rsidRPr="00FB09A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'] * x['</w:t>
      </w:r>
      <w:proofErr w:type="spellStart"/>
      <w:r w:rsidRPr="00FB09A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tons_loaded</w:t>
      </w:r>
      <w:proofErr w:type="spellEnd"/>
      <w:r w:rsidRPr="00FB09A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 xml:space="preserve">']).sum(), </w:t>
      </w:r>
      <w:proofErr w:type="spellStart"/>
      <w:r w:rsidRPr="00FB09A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include_groups</w:t>
      </w:r>
      <w:proofErr w:type="spellEnd"/>
      <w:r w:rsidRPr="00FB09A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=False)</w:t>
      </w:r>
    </w:p>
    <w:p w14:paraId="1EFB1696" w14:textId="77777777" w:rsidR="00FB09A0" w:rsidRPr="00FB09A0" w:rsidRDefault="00FB09A0" w:rsidP="00FB0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</w:pPr>
      <w:r w:rsidRPr="00FB09A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 xml:space="preserve">                      ~~~~~~~~~~~~~~~~~^~~~~~~~~~~~~~~~~~</w:t>
      </w:r>
    </w:p>
    <w:p w14:paraId="219E3B1B" w14:textId="77777777" w:rsidR="00FB09A0" w:rsidRPr="00FB09A0" w:rsidRDefault="00FB09A0" w:rsidP="00FB0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</w:pPr>
      <w:r w:rsidRPr="00FB09A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 xml:space="preserve">File "/home/runner/workspace/.pythonlibs/lib/python3.11/site-packages/pandas/core/ops/common.py", line 76, in </w:t>
      </w:r>
      <w:proofErr w:type="spellStart"/>
      <w:r w:rsidRPr="00FB09A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new_method</w:t>
      </w:r>
      <w:proofErr w:type="spellEnd"/>
    </w:p>
    <w:p w14:paraId="4E4E40A4" w14:textId="77777777" w:rsidR="00FB09A0" w:rsidRPr="00FB09A0" w:rsidRDefault="00FB09A0" w:rsidP="00FB0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</w:pPr>
      <w:r w:rsidRPr="00FB09A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 xml:space="preserve">    return </w:t>
      </w:r>
      <w:proofErr w:type="gramStart"/>
      <w:r w:rsidRPr="00FB09A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method(</w:t>
      </w:r>
      <w:proofErr w:type="gramEnd"/>
      <w:r w:rsidRPr="00FB09A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self, other)</w:t>
      </w:r>
    </w:p>
    <w:p w14:paraId="2B12B882" w14:textId="77777777" w:rsidR="00FB09A0" w:rsidRPr="00FB09A0" w:rsidRDefault="00FB09A0" w:rsidP="00FB0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</w:pPr>
      <w:r w:rsidRPr="00FB09A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 xml:space="preserve">           ^^^^^^^^^^^^^^^^^^^</w:t>
      </w:r>
    </w:p>
    <w:p w14:paraId="083D2068" w14:textId="77777777" w:rsidR="00FB09A0" w:rsidRPr="00FB09A0" w:rsidRDefault="00FB09A0" w:rsidP="00FB0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</w:pPr>
      <w:r w:rsidRPr="00FB09A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File "/home/runner/workspace/.pythonlibs/lib/python3.11/site-packages/pandas/core/arraylike.py", line 202, in __</w:t>
      </w:r>
      <w:proofErr w:type="spellStart"/>
      <w:r w:rsidRPr="00FB09A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mul</w:t>
      </w:r>
      <w:proofErr w:type="spellEnd"/>
      <w:r w:rsidRPr="00FB09A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__</w:t>
      </w:r>
    </w:p>
    <w:p w14:paraId="2C10ECB5" w14:textId="77777777" w:rsidR="00FB09A0" w:rsidRPr="00FB09A0" w:rsidRDefault="00FB09A0" w:rsidP="00FB0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</w:pPr>
      <w:r w:rsidRPr="00FB09A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 xml:space="preserve">    return </w:t>
      </w:r>
      <w:proofErr w:type="gramStart"/>
      <w:r w:rsidRPr="00FB09A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self._</w:t>
      </w:r>
      <w:proofErr w:type="spellStart"/>
      <w:proofErr w:type="gramEnd"/>
      <w:r w:rsidRPr="00FB09A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arith_method</w:t>
      </w:r>
      <w:proofErr w:type="spellEnd"/>
      <w:r w:rsidRPr="00FB09A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 xml:space="preserve">(other, </w:t>
      </w:r>
      <w:proofErr w:type="spellStart"/>
      <w:r w:rsidRPr="00FB09A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operator.mul</w:t>
      </w:r>
      <w:proofErr w:type="spellEnd"/>
      <w:r w:rsidRPr="00FB09A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)</w:t>
      </w:r>
    </w:p>
    <w:p w14:paraId="205594B4" w14:textId="77777777" w:rsidR="00FB09A0" w:rsidRPr="00FB09A0" w:rsidRDefault="00FB09A0" w:rsidP="00FB0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</w:pPr>
      <w:r w:rsidRPr="00FB09A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 xml:space="preserve">           ^^^^^^^^^^^^^^^^^^^^^^^^^^^^^^^^^^^^^^^</w:t>
      </w:r>
    </w:p>
    <w:p w14:paraId="0E3672AB" w14:textId="77777777" w:rsidR="00FB09A0" w:rsidRPr="00FB09A0" w:rsidRDefault="00FB09A0" w:rsidP="00FB0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</w:pPr>
      <w:r w:rsidRPr="00FB09A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File "/home/runner/workspace/.pythonlibs/lib/python3.11/site-packages/pandas/core/series.py", line 6146, in _</w:t>
      </w:r>
      <w:proofErr w:type="spellStart"/>
      <w:r w:rsidRPr="00FB09A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arith_method</w:t>
      </w:r>
      <w:proofErr w:type="spellEnd"/>
    </w:p>
    <w:p w14:paraId="59D9C337" w14:textId="77777777" w:rsidR="00FB09A0" w:rsidRPr="00FB09A0" w:rsidRDefault="00FB09A0" w:rsidP="00FB0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</w:pPr>
      <w:r w:rsidRPr="00FB09A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 xml:space="preserve">    return </w:t>
      </w:r>
      <w:proofErr w:type="gramStart"/>
      <w:r w:rsidRPr="00FB09A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base.</w:t>
      </w:r>
      <w:proofErr w:type="spellStart"/>
      <w:r w:rsidRPr="00FB09A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IndexOpsMixin</w:t>
      </w:r>
      <w:proofErr w:type="spellEnd"/>
      <w:proofErr w:type="gramEnd"/>
      <w:r w:rsidRPr="00FB09A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._</w:t>
      </w:r>
      <w:proofErr w:type="spellStart"/>
      <w:r w:rsidRPr="00FB09A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arith_method</w:t>
      </w:r>
      <w:proofErr w:type="spellEnd"/>
      <w:r w:rsidRPr="00FB09A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(self, other, op)</w:t>
      </w:r>
    </w:p>
    <w:p w14:paraId="1222FE8F" w14:textId="77777777" w:rsidR="00FB09A0" w:rsidRPr="00FB09A0" w:rsidRDefault="00FB09A0" w:rsidP="00FB0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</w:pPr>
      <w:r w:rsidRPr="00FB09A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 xml:space="preserve">           ^^^^^^^^^^^^^^^^^^^^^^^^^^^^^^^^^^^^^^^^^^^^^^^^^</w:t>
      </w:r>
    </w:p>
    <w:p w14:paraId="638C64CD" w14:textId="77777777" w:rsidR="00FB09A0" w:rsidRPr="00FB09A0" w:rsidRDefault="00FB09A0" w:rsidP="00FB0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</w:pPr>
      <w:r w:rsidRPr="00FB09A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File "/home/runner/workspace/.pythonlibs/lib/python3.11/site-packages/pandas/core/base.py", line 1391, in _</w:t>
      </w:r>
      <w:proofErr w:type="spellStart"/>
      <w:r w:rsidRPr="00FB09A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arith_method</w:t>
      </w:r>
      <w:proofErr w:type="spellEnd"/>
    </w:p>
    <w:p w14:paraId="1C03F6CC" w14:textId="77777777" w:rsidR="00FB09A0" w:rsidRPr="00FB09A0" w:rsidRDefault="00FB09A0" w:rsidP="00FB0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</w:pPr>
      <w:r w:rsidRPr="00FB09A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 xml:space="preserve">    result = </w:t>
      </w:r>
      <w:proofErr w:type="spellStart"/>
      <w:proofErr w:type="gramStart"/>
      <w:r w:rsidRPr="00FB09A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ops.arithmetic</w:t>
      </w:r>
      <w:proofErr w:type="gramEnd"/>
      <w:r w:rsidRPr="00FB09A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_op</w:t>
      </w:r>
      <w:proofErr w:type="spellEnd"/>
      <w:r w:rsidRPr="00FB09A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(</w:t>
      </w:r>
      <w:proofErr w:type="spellStart"/>
      <w:r w:rsidRPr="00FB09A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lvalues</w:t>
      </w:r>
      <w:proofErr w:type="spellEnd"/>
      <w:r w:rsidRPr="00FB09A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 xml:space="preserve">, </w:t>
      </w:r>
      <w:proofErr w:type="spellStart"/>
      <w:r w:rsidRPr="00FB09A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rvalues</w:t>
      </w:r>
      <w:proofErr w:type="spellEnd"/>
      <w:r w:rsidRPr="00FB09A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, op)</w:t>
      </w:r>
    </w:p>
    <w:p w14:paraId="5F1FC048" w14:textId="77777777" w:rsidR="00FB09A0" w:rsidRPr="00FB09A0" w:rsidRDefault="00FB09A0" w:rsidP="00FB0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</w:pPr>
      <w:r w:rsidRPr="00FB09A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 xml:space="preserve">             ^^^^^^^^^^^^^^^^^^^^^^^^^^^^^^^^^^^^^^^</w:t>
      </w:r>
    </w:p>
    <w:p w14:paraId="602071A1" w14:textId="77777777" w:rsidR="00FB09A0" w:rsidRPr="00FB09A0" w:rsidRDefault="00FB09A0" w:rsidP="00FB0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</w:pPr>
      <w:r w:rsidRPr="00FB09A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 xml:space="preserve">File "/home/runner/workspace/.pythonlibs/lib/python3.11/site-packages/pandas/core/ops/array_ops.py", line 283, in </w:t>
      </w:r>
      <w:proofErr w:type="spellStart"/>
      <w:r w:rsidRPr="00FB09A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arithmetic_op</w:t>
      </w:r>
      <w:proofErr w:type="spellEnd"/>
    </w:p>
    <w:p w14:paraId="57B427C5" w14:textId="77777777" w:rsidR="00FB09A0" w:rsidRPr="00FB09A0" w:rsidRDefault="00FB09A0" w:rsidP="00FB0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</w:pPr>
      <w:r w:rsidRPr="00FB09A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 xml:space="preserve">    </w:t>
      </w:r>
      <w:proofErr w:type="spellStart"/>
      <w:r w:rsidRPr="00FB09A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res_values</w:t>
      </w:r>
      <w:proofErr w:type="spellEnd"/>
      <w:r w:rsidRPr="00FB09A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 xml:space="preserve"> = _</w:t>
      </w:r>
      <w:proofErr w:type="spellStart"/>
      <w:r w:rsidRPr="00FB09A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na_arithmetic_</w:t>
      </w:r>
      <w:proofErr w:type="gramStart"/>
      <w:r w:rsidRPr="00FB09A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op</w:t>
      </w:r>
      <w:proofErr w:type="spellEnd"/>
      <w:r w:rsidRPr="00FB09A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(</w:t>
      </w:r>
      <w:proofErr w:type="gramEnd"/>
      <w:r w:rsidRPr="00FB09A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left, right, op)  # type: ignore[</w:t>
      </w:r>
      <w:proofErr w:type="spellStart"/>
      <w:r w:rsidRPr="00FB09A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arg</w:t>
      </w:r>
      <w:proofErr w:type="spellEnd"/>
      <w:r w:rsidRPr="00FB09A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-type]</w:t>
      </w:r>
    </w:p>
    <w:p w14:paraId="35669B31" w14:textId="77777777" w:rsidR="00FB09A0" w:rsidRPr="00FB09A0" w:rsidRDefault="00FB09A0" w:rsidP="00FB0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</w:pPr>
      <w:r w:rsidRPr="00FB09A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 xml:space="preserve">                 ^^^^^^^^^^^^^^^^^^^^^^^^^^^^^^^^^^</w:t>
      </w:r>
    </w:p>
    <w:p w14:paraId="3C5C6C7C" w14:textId="77777777" w:rsidR="00FB09A0" w:rsidRPr="00FB09A0" w:rsidRDefault="00FB09A0" w:rsidP="00FB0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</w:pPr>
      <w:r w:rsidRPr="00FB09A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File "/home/runner/workspace/.pythonlibs/lib/python3.11/site-packages/pandas/core/ops/array_ops.py", line 227, in _</w:t>
      </w:r>
      <w:proofErr w:type="spellStart"/>
      <w:r w:rsidRPr="00FB09A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na_arithmetic_op</w:t>
      </w:r>
      <w:proofErr w:type="spellEnd"/>
    </w:p>
    <w:p w14:paraId="40BAA80A" w14:textId="77777777" w:rsidR="00FB09A0" w:rsidRPr="00FB09A0" w:rsidRDefault="00FB09A0" w:rsidP="00FB0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</w:pPr>
      <w:r w:rsidRPr="00FB09A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 xml:space="preserve">    result = _</w:t>
      </w:r>
      <w:proofErr w:type="spellStart"/>
      <w:r w:rsidRPr="00FB09A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masked_arith_</w:t>
      </w:r>
      <w:proofErr w:type="gramStart"/>
      <w:r w:rsidRPr="00FB09A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op</w:t>
      </w:r>
      <w:proofErr w:type="spellEnd"/>
      <w:r w:rsidRPr="00FB09A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(</w:t>
      </w:r>
      <w:proofErr w:type="gramEnd"/>
      <w:r w:rsidRPr="00FB09A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left, right, op)</w:t>
      </w:r>
    </w:p>
    <w:p w14:paraId="53CD5D0D" w14:textId="77777777" w:rsidR="00FB09A0" w:rsidRPr="00FB09A0" w:rsidRDefault="00FB09A0" w:rsidP="00FB0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</w:pPr>
      <w:r w:rsidRPr="00FB09A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 xml:space="preserve">             ^^^^^^^^^^^^^^^^^^^^^^^^^^^^^^^^^</w:t>
      </w:r>
    </w:p>
    <w:p w14:paraId="08779843" w14:textId="77777777" w:rsidR="00FB09A0" w:rsidRPr="00FB09A0" w:rsidRDefault="00FB09A0" w:rsidP="00FB0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</w:pPr>
      <w:r w:rsidRPr="00FB09A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File "/home/runner/workspace/.pythonlibs/lib/python3.11/site-packages/pandas/core/ops/array_ops.py", line 163, in _</w:t>
      </w:r>
      <w:proofErr w:type="spellStart"/>
      <w:r w:rsidRPr="00FB09A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masked_arith_op</w:t>
      </w:r>
      <w:proofErr w:type="spellEnd"/>
    </w:p>
    <w:p w14:paraId="6F190253" w14:textId="77777777" w:rsidR="00FB09A0" w:rsidRPr="00FB09A0" w:rsidRDefault="00FB09A0" w:rsidP="00FB0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</w:pPr>
      <w:r w:rsidRPr="00FB09A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 xml:space="preserve">    result[mask] = op(</w:t>
      </w:r>
      <w:proofErr w:type="spellStart"/>
      <w:r w:rsidRPr="00FB09A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xrav</w:t>
      </w:r>
      <w:proofErr w:type="spellEnd"/>
      <w:r w:rsidRPr="00FB09A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 xml:space="preserve">[mask], </w:t>
      </w:r>
      <w:proofErr w:type="spellStart"/>
      <w:r w:rsidRPr="00FB09A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yrav</w:t>
      </w:r>
      <w:proofErr w:type="spellEnd"/>
      <w:r w:rsidRPr="00FB09A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[mask])</w:t>
      </w:r>
    </w:p>
    <w:p w14:paraId="2D7B2F00" w14:textId="77777777" w:rsidR="00FB09A0" w:rsidRPr="00FB09A0" w:rsidRDefault="00FB09A0" w:rsidP="00FB0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</w:pPr>
      <w:r w:rsidRPr="00FB09A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 xml:space="preserve">                   ^^^^^^^^^^^^^^^^^^^^^^^^^^</w:t>
      </w:r>
    </w:p>
    <w:p w14:paraId="4D25D8D3" w14:textId="77777777" w:rsidR="00FB09A0" w:rsidRDefault="00FB09A0" w:rsidP="00FB09A0">
      <w:pPr>
        <w:rPr>
          <w:lang w:val="en-US"/>
        </w:rPr>
      </w:pPr>
    </w:p>
    <w:p w14:paraId="6EC29500" w14:textId="2A2F148C" w:rsidR="00FB09A0" w:rsidRDefault="00FB09A0" w:rsidP="00FB09A0">
      <w:pPr>
        <w:rPr>
          <w:lang w:val="en-US"/>
        </w:rPr>
      </w:pPr>
      <w:r>
        <w:rPr>
          <w:lang w:val="en-US"/>
        </w:rPr>
        <w:t xml:space="preserve">In this section, we can add manually a truck that will become part of the database, </w:t>
      </w:r>
      <w:r w:rsidR="001A193A">
        <w:rPr>
          <w:lang w:val="en-US"/>
        </w:rPr>
        <w:t>but by default, these are the trucks</w:t>
      </w:r>
      <w:r w:rsidR="00C5591F">
        <w:rPr>
          <w:lang w:val="en-US"/>
        </w:rPr>
        <w:t xml:space="preserve"> in our list:</w:t>
      </w:r>
    </w:p>
    <w:tbl>
      <w:tblPr>
        <w:tblW w:w="9767" w:type="dxa"/>
        <w:tblLook w:val="04A0" w:firstRow="1" w:lastRow="0" w:firstColumn="1" w:lastColumn="0" w:noHBand="0" w:noVBand="1"/>
      </w:tblPr>
      <w:tblGrid>
        <w:gridCol w:w="1961"/>
        <w:gridCol w:w="606"/>
        <w:gridCol w:w="677"/>
        <w:gridCol w:w="2075"/>
        <w:gridCol w:w="587"/>
        <w:gridCol w:w="2281"/>
        <w:gridCol w:w="1580"/>
      </w:tblGrid>
      <w:tr w:rsidR="00C5591F" w:rsidRPr="00C5591F" w14:paraId="33DC66D9" w14:textId="77777777" w:rsidTr="00C5591F">
        <w:trPr>
          <w:trHeight w:val="69"/>
        </w:trPr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shd w:val="clear" w:color="000000" w:fill="002664"/>
            <w:noWrap/>
            <w:vAlign w:val="center"/>
            <w:hideMark/>
          </w:tcPr>
          <w:p w14:paraId="354ACFC2" w14:textId="77777777" w:rsidR="00C5591F" w:rsidRPr="00C5591F" w:rsidRDefault="00C5591F" w:rsidP="00C5591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sz w:val="14"/>
                <w:szCs w:val="14"/>
                <w:lang w:val="en-US"/>
              </w:rPr>
            </w:pPr>
            <w:r w:rsidRPr="00C5591F">
              <w:rPr>
                <w:rFonts w:ascii="Aptos Narrow" w:eastAsia="Times New Roman" w:hAnsi="Aptos Narrow" w:cs="Times New Roman"/>
                <w:b/>
                <w:bCs/>
                <w:color w:val="FFFFFF"/>
                <w:sz w:val="14"/>
                <w:szCs w:val="14"/>
                <w:lang w:val="en-US"/>
              </w:rPr>
              <w:t>Serial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000000" w:fill="002664"/>
            <w:noWrap/>
            <w:vAlign w:val="center"/>
            <w:hideMark/>
          </w:tcPr>
          <w:p w14:paraId="12111F2B" w14:textId="77777777" w:rsidR="00C5591F" w:rsidRPr="00C5591F" w:rsidRDefault="00C5591F" w:rsidP="00C5591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sz w:val="14"/>
                <w:szCs w:val="14"/>
                <w:lang w:val="en-US"/>
              </w:rPr>
            </w:pPr>
            <w:r w:rsidRPr="00C5591F">
              <w:rPr>
                <w:rFonts w:ascii="Aptos Narrow" w:eastAsia="Times New Roman" w:hAnsi="Aptos Narrow" w:cs="Times New Roman"/>
                <w:b/>
                <w:bCs/>
                <w:color w:val="FFFFFF"/>
                <w:sz w:val="14"/>
                <w:szCs w:val="14"/>
                <w:lang w:val="en-US"/>
              </w:rPr>
              <w:t>Plate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000000" w:fill="002664"/>
            <w:noWrap/>
            <w:vAlign w:val="center"/>
            <w:hideMark/>
          </w:tcPr>
          <w:p w14:paraId="35E5785B" w14:textId="77777777" w:rsidR="00C5591F" w:rsidRPr="00C5591F" w:rsidRDefault="00C5591F" w:rsidP="00C5591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sz w:val="14"/>
                <w:szCs w:val="14"/>
                <w:lang w:val="en-US"/>
              </w:rPr>
            </w:pPr>
            <w:r w:rsidRPr="00C5591F">
              <w:rPr>
                <w:rFonts w:ascii="Aptos Narrow" w:eastAsia="Times New Roman" w:hAnsi="Aptos Narrow" w:cs="Times New Roman"/>
                <w:b/>
                <w:bCs/>
                <w:color w:val="FFFFFF"/>
                <w:sz w:val="14"/>
                <w:szCs w:val="14"/>
                <w:lang w:val="en-US"/>
              </w:rPr>
              <w:t>Brand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000000" w:fill="002664"/>
            <w:noWrap/>
            <w:vAlign w:val="center"/>
            <w:hideMark/>
          </w:tcPr>
          <w:p w14:paraId="3F471CB1" w14:textId="77777777" w:rsidR="00C5591F" w:rsidRPr="00C5591F" w:rsidRDefault="00C5591F" w:rsidP="00C5591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sz w:val="14"/>
                <w:szCs w:val="14"/>
                <w:lang w:val="en-US"/>
              </w:rPr>
            </w:pPr>
            <w:r w:rsidRPr="00C5591F">
              <w:rPr>
                <w:rFonts w:ascii="Aptos Narrow" w:eastAsia="Times New Roman" w:hAnsi="Aptos Narrow" w:cs="Times New Roman"/>
                <w:b/>
                <w:bCs/>
                <w:color w:val="FFFFFF"/>
                <w:sz w:val="14"/>
                <w:szCs w:val="14"/>
                <w:lang w:val="en-US"/>
              </w:rPr>
              <w:t>VIN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000000" w:fill="002664"/>
            <w:noWrap/>
            <w:vAlign w:val="center"/>
            <w:hideMark/>
          </w:tcPr>
          <w:p w14:paraId="26247FC7" w14:textId="77777777" w:rsidR="00C5591F" w:rsidRPr="00C5591F" w:rsidRDefault="00C5591F" w:rsidP="00C5591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sz w:val="14"/>
                <w:szCs w:val="14"/>
                <w:lang w:val="en-US"/>
              </w:rPr>
            </w:pPr>
            <w:r w:rsidRPr="00C5591F">
              <w:rPr>
                <w:rFonts w:ascii="Aptos Narrow" w:eastAsia="Times New Roman" w:hAnsi="Aptos Narrow" w:cs="Times New Roman"/>
                <w:b/>
                <w:bCs/>
                <w:color w:val="FFFFFF"/>
                <w:sz w:val="14"/>
                <w:szCs w:val="14"/>
                <w:lang w:val="en-US"/>
              </w:rPr>
              <w:t>Year</w:t>
            </w:r>
          </w:p>
        </w:tc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  <w:shd w:val="clear" w:color="000000" w:fill="002664"/>
            <w:noWrap/>
            <w:vAlign w:val="center"/>
            <w:hideMark/>
          </w:tcPr>
          <w:p w14:paraId="6146C816" w14:textId="77777777" w:rsidR="00C5591F" w:rsidRPr="00C5591F" w:rsidRDefault="00C5591F" w:rsidP="00C5591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sz w:val="14"/>
                <w:szCs w:val="14"/>
                <w:lang w:val="en-US"/>
              </w:rPr>
            </w:pPr>
            <w:r w:rsidRPr="00C5591F">
              <w:rPr>
                <w:rFonts w:ascii="Aptos Narrow" w:eastAsia="Times New Roman" w:hAnsi="Aptos Narrow" w:cs="Times New Roman"/>
                <w:b/>
                <w:bCs/>
                <w:color w:val="FFFFFF"/>
                <w:sz w:val="14"/>
                <w:szCs w:val="14"/>
                <w:lang w:val="en-US"/>
              </w:rPr>
              <w:t>Model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002664"/>
            <w:noWrap/>
            <w:vAlign w:val="center"/>
            <w:hideMark/>
          </w:tcPr>
          <w:p w14:paraId="7376E92D" w14:textId="77777777" w:rsidR="00C5591F" w:rsidRPr="00C5591F" w:rsidRDefault="00C5591F" w:rsidP="00C5591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sz w:val="14"/>
                <w:szCs w:val="14"/>
                <w:lang w:val="en-US"/>
              </w:rPr>
            </w:pPr>
            <w:r w:rsidRPr="00C5591F">
              <w:rPr>
                <w:rFonts w:ascii="Aptos Narrow" w:eastAsia="Times New Roman" w:hAnsi="Aptos Narrow" w:cs="Times New Roman"/>
                <w:b/>
                <w:bCs/>
                <w:color w:val="FFFFFF"/>
                <w:sz w:val="14"/>
                <w:szCs w:val="14"/>
                <w:lang w:val="en-US"/>
              </w:rPr>
              <w:t>ID</w:t>
            </w:r>
          </w:p>
        </w:tc>
      </w:tr>
      <w:tr w:rsidR="00C5591F" w:rsidRPr="00C5591F" w14:paraId="29B08421" w14:textId="77777777" w:rsidTr="00C5591F">
        <w:trPr>
          <w:trHeight w:val="59"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26448" w14:textId="77777777" w:rsidR="00C5591F" w:rsidRPr="00C5591F" w:rsidRDefault="00C5591F" w:rsidP="00C5591F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val="en-US"/>
              </w:rPr>
            </w:pPr>
            <w:r w:rsidRPr="00C5591F">
              <w:rPr>
                <w:rFonts w:ascii="Arial" w:eastAsia="Times New Roman" w:hAnsi="Arial" w:cs="Arial"/>
                <w:sz w:val="14"/>
                <w:szCs w:val="14"/>
                <w:lang w:val="en-US"/>
              </w:rPr>
              <w:t>9/45211 DSV HDT EV490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DE2A4" w14:textId="77777777" w:rsidR="00C5591F" w:rsidRPr="00C5591F" w:rsidRDefault="00C5591F" w:rsidP="00C559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14"/>
                <w:lang w:val="en-US"/>
              </w:rPr>
            </w:pPr>
            <w:r w:rsidRPr="00C5591F">
              <w:rPr>
                <w:rFonts w:ascii="Arial" w:eastAsia="Times New Roman" w:hAnsi="Arial" w:cs="Arial"/>
                <w:sz w:val="14"/>
                <w:szCs w:val="14"/>
                <w:lang w:val="en-US"/>
              </w:rPr>
              <w:t>45211</w:t>
            </w:r>
          </w:p>
        </w:tc>
        <w:tc>
          <w:tcPr>
            <w:tcW w:w="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C882B" w14:textId="77777777" w:rsidR="00C5591F" w:rsidRPr="00C5591F" w:rsidRDefault="00C5591F" w:rsidP="00C5591F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val="en-US"/>
              </w:rPr>
            </w:pPr>
            <w:r w:rsidRPr="00C5591F">
              <w:rPr>
                <w:rFonts w:ascii="Arial" w:eastAsia="Times New Roman" w:hAnsi="Arial" w:cs="Arial"/>
                <w:sz w:val="14"/>
                <w:szCs w:val="14"/>
                <w:lang w:val="en-US"/>
              </w:rPr>
              <w:t>SANY</w:t>
            </w:r>
          </w:p>
        </w:tc>
        <w:tc>
          <w:tcPr>
            <w:tcW w:w="2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0A440" w14:textId="77777777" w:rsidR="00C5591F" w:rsidRPr="00C5591F" w:rsidRDefault="00C5591F" w:rsidP="00C5591F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val="en-US"/>
              </w:rPr>
            </w:pPr>
            <w:r w:rsidRPr="00C5591F">
              <w:rPr>
                <w:rFonts w:ascii="Arial" w:eastAsia="Times New Roman" w:hAnsi="Arial" w:cs="Arial"/>
                <w:sz w:val="14"/>
                <w:szCs w:val="14"/>
                <w:lang w:val="en-US"/>
              </w:rPr>
              <w:t>LFCAH96W1P3002623</w:t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A01CB" w14:textId="77777777" w:rsidR="00C5591F" w:rsidRPr="00C5591F" w:rsidRDefault="00C5591F" w:rsidP="00C559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14"/>
                <w:lang w:val="en-US"/>
              </w:rPr>
            </w:pPr>
            <w:r w:rsidRPr="00C5591F">
              <w:rPr>
                <w:rFonts w:ascii="Arial" w:eastAsia="Times New Roman" w:hAnsi="Arial" w:cs="Arial"/>
                <w:sz w:val="14"/>
                <w:szCs w:val="14"/>
                <w:lang w:val="en-US"/>
              </w:rPr>
              <w:t>2024</w:t>
            </w:r>
          </w:p>
        </w:tc>
        <w:tc>
          <w:tcPr>
            <w:tcW w:w="2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39AB8" w14:textId="77777777" w:rsidR="00C5591F" w:rsidRPr="00C5591F" w:rsidRDefault="00C5591F" w:rsidP="00C5591F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val="en-US"/>
              </w:rPr>
            </w:pPr>
            <w:r w:rsidRPr="00C5591F">
              <w:rPr>
                <w:rFonts w:ascii="Arial" w:eastAsia="Times New Roman" w:hAnsi="Arial" w:cs="Arial"/>
                <w:sz w:val="14"/>
                <w:szCs w:val="14"/>
                <w:lang w:val="en-US"/>
              </w:rPr>
              <w:t>Truck/Heavy Duty Truck/EV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353BE" w14:textId="77777777" w:rsidR="00C5591F" w:rsidRPr="00C5591F" w:rsidRDefault="00C5591F" w:rsidP="00C559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val="en-US"/>
              </w:rPr>
            </w:pPr>
            <w:r w:rsidRPr="00C5591F">
              <w:rPr>
                <w:rFonts w:ascii="Arial" w:eastAsia="Times New Roman" w:hAnsi="Arial" w:cs="Arial"/>
                <w:sz w:val="14"/>
                <w:szCs w:val="14"/>
                <w:lang w:val="en-US"/>
              </w:rPr>
              <w:t>51230421020046</w:t>
            </w:r>
          </w:p>
        </w:tc>
      </w:tr>
      <w:tr w:rsidR="00C5591F" w:rsidRPr="00C5591F" w14:paraId="4832609A" w14:textId="77777777" w:rsidTr="00C5591F">
        <w:trPr>
          <w:trHeight w:val="59"/>
        </w:trPr>
        <w:tc>
          <w:tcPr>
            <w:tcW w:w="1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9B33D" w14:textId="77777777" w:rsidR="00C5591F" w:rsidRPr="00C5591F" w:rsidRDefault="00C5591F" w:rsidP="00C5591F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val="en-US"/>
              </w:rPr>
            </w:pPr>
            <w:r w:rsidRPr="00C5591F">
              <w:rPr>
                <w:rFonts w:ascii="Arial" w:eastAsia="Times New Roman" w:hAnsi="Arial" w:cs="Arial"/>
                <w:sz w:val="14"/>
                <w:szCs w:val="14"/>
                <w:lang w:val="en-US"/>
              </w:rPr>
              <w:t>7/73619 DSV HDT EV490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E0F6B" w14:textId="77777777" w:rsidR="00C5591F" w:rsidRPr="00C5591F" w:rsidRDefault="00C5591F" w:rsidP="00C559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14"/>
                <w:lang w:val="en-US"/>
              </w:rPr>
            </w:pPr>
            <w:r w:rsidRPr="00C5591F">
              <w:rPr>
                <w:rFonts w:ascii="Arial" w:eastAsia="Times New Roman" w:hAnsi="Arial" w:cs="Arial"/>
                <w:sz w:val="14"/>
                <w:szCs w:val="14"/>
                <w:lang w:val="en-US"/>
              </w:rPr>
              <w:t>73619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230D9" w14:textId="77777777" w:rsidR="00C5591F" w:rsidRPr="00C5591F" w:rsidRDefault="00C5591F" w:rsidP="00C5591F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val="en-US"/>
              </w:rPr>
            </w:pPr>
            <w:r w:rsidRPr="00C5591F">
              <w:rPr>
                <w:rFonts w:ascii="Arial" w:eastAsia="Times New Roman" w:hAnsi="Arial" w:cs="Arial"/>
                <w:sz w:val="14"/>
                <w:szCs w:val="14"/>
                <w:lang w:val="en-US"/>
              </w:rPr>
              <w:t>SANY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8B86C" w14:textId="77777777" w:rsidR="00C5591F" w:rsidRPr="00C5591F" w:rsidRDefault="00C5591F" w:rsidP="00C5591F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val="en-US"/>
              </w:rPr>
            </w:pPr>
            <w:r w:rsidRPr="00C5591F">
              <w:rPr>
                <w:rFonts w:ascii="Arial" w:eastAsia="Times New Roman" w:hAnsi="Arial" w:cs="Arial"/>
                <w:sz w:val="14"/>
                <w:szCs w:val="14"/>
                <w:lang w:val="en-US"/>
              </w:rPr>
              <w:t>LFCAH96W6P3004111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7B492" w14:textId="77777777" w:rsidR="00C5591F" w:rsidRPr="00C5591F" w:rsidRDefault="00C5591F" w:rsidP="00C559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14"/>
                <w:lang w:val="en-US"/>
              </w:rPr>
            </w:pPr>
            <w:r w:rsidRPr="00C5591F">
              <w:rPr>
                <w:rFonts w:ascii="Arial" w:eastAsia="Times New Roman" w:hAnsi="Arial" w:cs="Arial"/>
                <w:sz w:val="14"/>
                <w:szCs w:val="14"/>
                <w:lang w:val="en-US"/>
              </w:rPr>
              <w:t>2024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6F464" w14:textId="77777777" w:rsidR="00C5591F" w:rsidRPr="00C5591F" w:rsidRDefault="00C5591F" w:rsidP="00C5591F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val="en-US"/>
              </w:rPr>
            </w:pPr>
            <w:r w:rsidRPr="00C5591F">
              <w:rPr>
                <w:rFonts w:ascii="Arial" w:eastAsia="Times New Roman" w:hAnsi="Arial" w:cs="Arial"/>
                <w:sz w:val="14"/>
                <w:szCs w:val="14"/>
                <w:lang w:val="en-US"/>
              </w:rPr>
              <w:t>Truck/Heavy Duty Truck/EV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A98BD" w14:textId="77777777" w:rsidR="00C5591F" w:rsidRPr="00C5591F" w:rsidRDefault="00C5591F" w:rsidP="00C559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val="en-US"/>
              </w:rPr>
            </w:pPr>
            <w:r w:rsidRPr="00C5591F">
              <w:rPr>
                <w:rFonts w:ascii="Arial" w:eastAsia="Times New Roman" w:hAnsi="Arial" w:cs="Arial"/>
                <w:sz w:val="14"/>
                <w:szCs w:val="14"/>
                <w:lang w:val="en-US"/>
              </w:rPr>
              <w:t>51230421020038</w:t>
            </w:r>
          </w:p>
        </w:tc>
      </w:tr>
      <w:tr w:rsidR="00C5591F" w:rsidRPr="00C5591F" w14:paraId="58294B70" w14:textId="77777777" w:rsidTr="00C5591F">
        <w:trPr>
          <w:trHeight w:val="59"/>
        </w:trPr>
        <w:tc>
          <w:tcPr>
            <w:tcW w:w="1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0DAE5" w14:textId="77777777" w:rsidR="00C5591F" w:rsidRPr="00C5591F" w:rsidRDefault="00C5591F" w:rsidP="00C5591F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val="en-US"/>
              </w:rPr>
            </w:pPr>
            <w:r w:rsidRPr="00C5591F">
              <w:rPr>
                <w:rFonts w:ascii="Arial" w:eastAsia="Times New Roman" w:hAnsi="Arial" w:cs="Arial"/>
                <w:sz w:val="14"/>
                <w:szCs w:val="14"/>
                <w:lang w:val="en-US"/>
              </w:rPr>
              <w:t>17/72738 DSV HDT EV490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A730F" w14:textId="77777777" w:rsidR="00C5591F" w:rsidRPr="00C5591F" w:rsidRDefault="00C5591F" w:rsidP="00C559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14"/>
                <w:lang w:val="en-US"/>
              </w:rPr>
            </w:pPr>
            <w:r w:rsidRPr="00C5591F">
              <w:rPr>
                <w:rFonts w:ascii="Arial" w:eastAsia="Times New Roman" w:hAnsi="Arial" w:cs="Arial"/>
                <w:sz w:val="14"/>
                <w:szCs w:val="14"/>
                <w:lang w:val="en-US"/>
              </w:rPr>
              <w:t>72738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CE78E" w14:textId="77777777" w:rsidR="00C5591F" w:rsidRPr="00C5591F" w:rsidRDefault="00C5591F" w:rsidP="00C5591F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val="en-US"/>
              </w:rPr>
            </w:pPr>
            <w:r w:rsidRPr="00C5591F">
              <w:rPr>
                <w:rFonts w:ascii="Arial" w:eastAsia="Times New Roman" w:hAnsi="Arial" w:cs="Arial"/>
                <w:sz w:val="14"/>
                <w:szCs w:val="14"/>
                <w:lang w:val="en-US"/>
              </w:rPr>
              <w:t>SANY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C1C02" w14:textId="77777777" w:rsidR="00C5591F" w:rsidRPr="00C5591F" w:rsidRDefault="00C5591F" w:rsidP="00C5591F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val="en-US"/>
              </w:rPr>
            </w:pPr>
            <w:r w:rsidRPr="00C5591F">
              <w:rPr>
                <w:rFonts w:ascii="Arial" w:eastAsia="Times New Roman" w:hAnsi="Arial" w:cs="Arial"/>
                <w:sz w:val="14"/>
                <w:szCs w:val="14"/>
                <w:lang w:val="en-US"/>
              </w:rPr>
              <w:t>LFCAH96WXP3004113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B685E" w14:textId="77777777" w:rsidR="00C5591F" w:rsidRPr="00C5591F" w:rsidRDefault="00C5591F" w:rsidP="00C559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14"/>
                <w:lang w:val="en-US"/>
              </w:rPr>
            </w:pPr>
            <w:r w:rsidRPr="00C5591F">
              <w:rPr>
                <w:rFonts w:ascii="Arial" w:eastAsia="Times New Roman" w:hAnsi="Arial" w:cs="Arial"/>
                <w:sz w:val="14"/>
                <w:szCs w:val="14"/>
                <w:lang w:val="en-US"/>
              </w:rPr>
              <w:t>2024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FD0B6" w14:textId="77777777" w:rsidR="00C5591F" w:rsidRPr="00C5591F" w:rsidRDefault="00C5591F" w:rsidP="00C5591F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val="en-US"/>
              </w:rPr>
            </w:pPr>
            <w:r w:rsidRPr="00C5591F">
              <w:rPr>
                <w:rFonts w:ascii="Arial" w:eastAsia="Times New Roman" w:hAnsi="Arial" w:cs="Arial"/>
                <w:sz w:val="14"/>
                <w:szCs w:val="14"/>
                <w:lang w:val="en-US"/>
              </w:rPr>
              <w:t>Truck/Heavy Duty Truck/EV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6CBE7" w14:textId="77777777" w:rsidR="00C5591F" w:rsidRPr="00C5591F" w:rsidRDefault="00C5591F" w:rsidP="00C559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val="en-US"/>
              </w:rPr>
            </w:pPr>
            <w:r w:rsidRPr="00C5591F">
              <w:rPr>
                <w:rFonts w:ascii="Arial" w:eastAsia="Times New Roman" w:hAnsi="Arial" w:cs="Arial"/>
                <w:sz w:val="14"/>
                <w:szCs w:val="14"/>
                <w:lang w:val="en-US"/>
              </w:rPr>
              <w:t>51230725020010</w:t>
            </w:r>
          </w:p>
        </w:tc>
      </w:tr>
      <w:tr w:rsidR="00C5591F" w:rsidRPr="00C5591F" w14:paraId="71C3A4A2" w14:textId="77777777" w:rsidTr="00C5591F">
        <w:trPr>
          <w:trHeight w:val="59"/>
        </w:trPr>
        <w:tc>
          <w:tcPr>
            <w:tcW w:w="1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FDE74" w14:textId="77777777" w:rsidR="00C5591F" w:rsidRPr="00C5591F" w:rsidRDefault="00C5591F" w:rsidP="00C5591F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val="en-US"/>
              </w:rPr>
            </w:pPr>
            <w:r w:rsidRPr="00C5591F">
              <w:rPr>
                <w:rFonts w:ascii="Arial" w:eastAsia="Times New Roman" w:hAnsi="Arial" w:cs="Arial"/>
                <w:sz w:val="14"/>
                <w:szCs w:val="14"/>
                <w:lang w:val="en-US"/>
              </w:rPr>
              <w:t>14/27681 DSV HDT EV490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5EF05" w14:textId="77777777" w:rsidR="00C5591F" w:rsidRPr="00C5591F" w:rsidRDefault="00C5591F" w:rsidP="00C559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14"/>
                <w:lang w:val="en-US"/>
              </w:rPr>
            </w:pPr>
            <w:r w:rsidRPr="00C5591F">
              <w:rPr>
                <w:rFonts w:ascii="Arial" w:eastAsia="Times New Roman" w:hAnsi="Arial" w:cs="Arial"/>
                <w:sz w:val="14"/>
                <w:szCs w:val="14"/>
                <w:lang w:val="en-US"/>
              </w:rPr>
              <w:t>27681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F555B" w14:textId="77777777" w:rsidR="00C5591F" w:rsidRPr="00C5591F" w:rsidRDefault="00C5591F" w:rsidP="00C5591F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val="en-US"/>
              </w:rPr>
            </w:pPr>
            <w:r w:rsidRPr="00C5591F">
              <w:rPr>
                <w:rFonts w:ascii="Arial" w:eastAsia="Times New Roman" w:hAnsi="Arial" w:cs="Arial"/>
                <w:sz w:val="14"/>
                <w:szCs w:val="14"/>
                <w:lang w:val="en-US"/>
              </w:rPr>
              <w:t>SANY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A42ED" w14:textId="77777777" w:rsidR="00C5591F" w:rsidRPr="00C5591F" w:rsidRDefault="00C5591F" w:rsidP="00C5591F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val="en-US"/>
              </w:rPr>
            </w:pPr>
            <w:r w:rsidRPr="00C5591F">
              <w:rPr>
                <w:rFonts w:ascii="Arial" w:eastAsia="Times New Roman" w:hAnsi="Arial" w:cs="Arial"/>
                <w:sz w:val="14"/>
                <w:szCs w:val="14"/>
                <w:lang w:val="en-US"/>
              </w:rPr>
              <w:t>LFCAH96W8P3004109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640C9" w14:textId="77777777" w:rsidR="00C5591F" w:rsidRPr="00C5591F" w:rsidRDefault="00C5591F" w:rsidP="00C559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14"/>
                <w:lang w:val="en-US"/>
              </w:rPr>
            </w:pPr>
            <w:r w:rsidRPr="00C5591F">
              <w:rPr>
                <w:rFonts w:ascii="Arial" w:eastAsia="Times New Roman" w:hAnsi="Arial" w:cs="Arial"/>
                <w:sz w:val="14"/>
                <w:szCs w:val="14"/>
                <w:lang w:val="en-US"/>
              </w:rPr>
              <w:t>2024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02BD3" w14:textId="77777777" w:rsidR="00C5591F" w:rsidRPr="00C5591F" w:rsidRDefault="00C5591F" w:rsidP="00C5591F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val="en-US"/>
              </w:rPr>
            </w:pPr>
            <w:r w:rsidRPr="00C5591F">
              <w:rPr>
                <w:rFonts w:ascii="Arial" w:eastAsia="Times New Roman" w:hAnsi="Arial" w:cs="Arial"/>
                <w:sz w:val="14"/>
                <w:szCs w:val="14"/>
                <w:lang w:val="en-US"/>
              </w:rPr>
              <w:t>Truck/Heavy Duty Truck/EV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DF819" w14:textId="77777777" w:rsidR="00C5591F" w:rsidRPr="00C5591F" w:rsidRDefault="00C5591F" w:rsidP="00C559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val="en-US"/>
              </w:rPr>
            </w:pPr>
            <w:r w:rsidRPr="00C5591F">
              <w:rPr>
                <w:rFonts w:ascii="Arial" w:eastAsia="Times New Roman" w:hAnsi="Arial" w:cs="Arial"/>
                <w:sz w:val="14"/>
                <w:szCs w:val="14"/>
                <w:lang w:val="en-US"/>
              </w:rPr>
              <w:t>51230725020058</w:t>
            </w:r>
          </w:p>
        </w:tc>
      </w:tr>
      <w:tr w:rsidR="00C5591F" w:rsidRPr="00C5591F" w14:paraId="59C3C4AE" w14:textId="77777777" w:rsidTr="00C5591F">
        <w:trPr>
          <w:trHeight w:val="59"/>
        </w:trPr>
        <w:tc>
          <w:tcPr>
            <w:tcW w:w="1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FC01D" w14:textId="77777777" w:rsidR="00C5591F" w:rsidRPr="00C5591F" w:rsidRDefault="00C5591F" w:rsidP="00C5591F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val="en-US"/>
              </w:rPr>
            </w:pPr>
            <w:r w:rsidRPr="00C5591F">
              <w:rPr>
                <w:rFonts w:ascii="Arial" w:eastAsia="Times New Roman" w:hAnsi="Arial" w:cs="Arial"/>
                <w:sz w:val="14"/>
                <w:szCs w:val="14"/>
                <w:lang w:val="en-US"/>
              </w:rPr>
              <w:t>11/29179 DSV HDT EV490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A184A" w14:textId="77777777" w:rsidR="00C5591F" w:rsidRPr="00C5591F" w:rsidRDefault="00C5591F" w:rsidP="00C559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14"/>
                <w:lang w:val="en-US"/>
              </w:rPr>
            </w:pPr>
            <w:r w:rsidRPr="00C5591F">
              <w:rPr>
                <w:rFonts w:ascii="Arial" w:eastAsia="Times New Roman" w:hAnsi="Arial" w:cs="Arial"/>
                <w:sz w:val="14"/>
                <w:szCs w:val="14"/>
                <w:lang w:val="en-US"/>
              </w:rPr>
              <w:t>29179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29D2F" w14:textId="77777777" w:rsidR="00C5591F" w:rsidRPr="00C5591F" w:rsidRDefault="00C5591F" w:rsidP="00C5591F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val="en-US"/>
              </w:rPr>
            </w:pPr>
            <w:r w:rsidRPr="00C5591F">
              <w:rPr>
                <w:rFonts w:ascii="Arial" w:eastAsia="Times New Roman" w:hAnsi="Arial" w:cs="Arial"/>
                <w:sz w:val="14"/>
                <w:szCs w:val="14"/>
                <w:lang w:val="en-US"/>
              </w:rPr>
              <w:t>SANY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4E6CC" w14:textId="77777777" w:rsidR="00C5591F" w:rsidRPr="00C5591F" w:rsidRDefault="00C5591F" w:rsidP="00C5591F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val="en-US"/>
              </w:rPr>
            </w:pPr>
            <w:r w:rsidRPr="00C5591F">
              <w:rPr>
                <w:rFonts w:ascii="Arial" w:eastAsia="Times New Roman" w:hAnsi="Arial" w:cs="Arial"/>
                <w:sz w:val="14"/>
                <w:szCs w:val="14"/>
                <w:lang w:val="en-US"/>
              </w:rPr>
              <w:t>LFCAH96W8P3004112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6E7F7" w14:textId="77777777" w:rsidR="00C5591F" w:rsidRPr="00C5591F" w:rsidRDefault="00C5591F" w:rsidP="00C559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14"/>
                <w:lang w:val="en-US"/>
              </w:rPr>
            </w:pPr>
            <w:r w:rsidRPr="00C5591F">
              <w:rPr>
                <w:rFonts w:ascii="Arial" w:eastAsia="Times New Roman" w:hAnsi="Arial" w:cs="Arial"/>
                <w:sz w:val="14"/>
                <w:szCs w:val="14"/>
                <w:lang w:val="en-US"/>
              </w:rPr>
              <w:t>2024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DCFFC" w14:textId="77777777" w:rsidR="00C5591F" w:rsidRPr="00C5591F" w:rsidRDefault="00C5591F" w:rsidP="00C5591F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val="en-US"/>
              </w:rPr>
            </w:pPr>
            <w:r w:rsidRPr="00C5591F">
              <w:rPr>
                <w:rFonts w:ascii="Arial" w:eastAsia="Times New Roman" w:hAnsi="Arial" w:cs="Arial"/>
                <w:sz w:val="14"/>
                <w:szCs w:val="14"/>
                <w:lang w:val="en-US"/>
              </w:rPr>
              <w:t>Truck/Heavy Duty Truck/EV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0EDE9" w14:textId="77777777" w:rsidR="00C5591F" w:rsidRPr="00C5591F" w:rsidRDefault="00C5591F" w:rsidP="00C559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val="en-US"/>
              </w:rPr>
            </w:pPr>
            <w:r w:rsidRPr="00C5591F">
              <w:rPr>
                <w:rFonts w:ascii="Arial" w:eastAsia="Times New Roman" w:hAnsi="Arial" w:cs="Arial"/>
                <w:sz w:val="14"/>
                <w:szCs w:val="14"/>
                <w:lang w:val="en-US"/>
              </w:rPr>
              <w:t>51230725020050</w:t>
            </w:r>
          </w:p>
        </w:tc>
      </w:tr>
      <w:tr w:rsidR="00C5591F" w:rsidRPr="00C5591F" w14:paraId="21B47F5A" w14:textId="77777777" w:rsidTr="00C5591F">
        <w:trPr>
          <w:trHeight w:val="59"/>
        </w:trPr>
        <w:tc>
          <w:tcPr>
            <w:tcW w:w="1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D3A87" w14:textId="77777777" w:rsidR="00C5591F" w:rsidRPr="00C5591F" w:rsidRDefault="00C5591F" w:rsidP="00C5591F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val="en-US"/>
              </w:rPr>
            </w:pPr>
            <w:r w:rsidRPr="00C5591F">
              <w:rPr>
                <w:rFonts w:ascii="Arial" w:eastAsia="Times New Roman" w:hAnsi="Arial" w:cs="Arial"/>
                <w:sz w:val="14"/>
                <w:szCs w:val="14"/>
                <w:lang w:val="en-US"/>
              </w:rPr>
              <w:t>11/29150 DSV HDT EV490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B156E" w14:textId="77777777" w:rsidR="00C5591F" w:rsidRPr="00C5591F" w:rsidRDefault="00C5591F" w:rsidP="00C559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14"/>
                <w:lang w:val="en-US"/>
              </w:rPr>
            </w:pPr>
            <w:r w:rsidRPr="00C5591F">
              <w:rPr>
                <w:rFonts w:ascii="Arial" w:eastAsia="Times New Roman" w:hAnsi="Arial" w:cs="Arial"/>
                <w:sz w:val="14"/>
                <w:szCs w:val="14"/>
                <w:lang w:val="en-US"/>
              </w:rPr>
              <w:t>29150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1BBE8" w14:textId="77777777" w:rsidR="00C5591F" w:rsidRPr="00C5591F" w:rsidRDefault="00C5591F" w:rsidP="00C5591F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val="en-US"/>
              </w:rPr>
            </w:pPr>
            <w:r w:rsidRPr="00C5591F">
              <w:rPr>
                <w:rFonts w:ascii="Arial" w:eastAsia="Times New Roman" w:hAnsi="Arial" w:cs="Arial"/>
                <w:sz w:val="14"/>
                <w:szCs w:val="14"/>
                <w:lang w:val="en-US"/>
              </w:rPr>
              <w:t>SANY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28DCC" w14:textId="77777777" w:rsidR="00C5591F" w:rsidRPr="00C5591F" w:rsidRDefault="00C5591F" w:rsidP="00C5591F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val="en-US"/>
              </w:rPr>
            </w:pPr>
            <w:r w:rsidRPr="00C5591F">
              <w:rPr>
                <w:rFonts w:ascii="Arial" w:eastAsia="Times New Roman" w:hAnsi="Arial" w:cs="Arial"/>
                <w:sz w:val="14"/>
                <w:szCs w:val="14"/>
                <w:lang w:val="en-US"/>
              </w:rPr>
              <w:t>LFCAH96W3P3004115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69A3C" w14:textId="77777777" w:rsidR="00C5591F" w:rsidRPr="00C5591F" w:rsidRDefault="00C5591F" w:rsidP="00C559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14"/>
                <w:lang w:val="en-US"/>
              </w:rPr>
            </w:pPr>
            <w:r w:rsidRPr="00C5591F">
              <w:rPr>
                <w:rFonts w:ascii="Arial" w:eastAsia="Times New Roman" w:hAnsi="Arial" w:cs="Arial"/>
                <w:sz w:val="14"/>
                <w:szCs w:val="14"/>
                <w:lang w:val="en-US"/>
              </w:rPr>
              <w:t>2024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7C271" w14:textId="77777777" w:rsidR="00C5591F" w:rsidRPr="00C5591F" w:rsidRDefault="00C5591F" w:rsidP="00C5591F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val="en-US"/>
              </w:rPr>
            </w:pPr>
            <w:r w:rsidRPr="00C5591F">
              <w:rPr>
                <w:rFonts w:ascii="Arial" w:eastAsia="Times New Roman" w:hAnsi="Arial" w:cs="Arial"/>
                <w:sz w:val="14"/>
                <w:szCs w:val="14"/>
                <w:lang w:val="en-US"/>
              </w:rPr>
              <w:t>Truck/Heavy Duty Truck/EV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B504E" w14:textId="77777777" w:rsidR="00C5591F" w:rsidRPr="00C5591F" w:rsidRDefault="00C5591F" w:rsidP="00C559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val="en-US"/>
              </w:rPr>
            </w:pPr>
            <w:r w:rsidRPr="00C5591F">
              <w:rPr>
                <w:rFonts w:ascii="Arial" w:eastAsia="Times New Roman" w:hAnsi="Arial" w:cs="Arial"/>
                <w:sz w:val="14"/>
                <w:szCs w:val="14"/>
                <w:lang w:val="en-US"/>
              </w:rPr>
              <w:t>51230725020014</w:t>
            </w:r>
          </w:p>
        </w:tc>
      </w:tr>
      <w:tr w:rsidR="00C5591F" w:rsidRPr="00C5591F" w14:paraId="7D715719" w14:textId="77777777" w:rsidTr="00C5591F">
        <w:trPr>
          <w:trHeight w:val="59"/>
        </w:trPr>
        <w:tc>
          <w:tcPr>
            <w:tcW w:w="1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67052" w14:textId="77777777" w:rsidR="00C5591F" w:rsidRPr="00C5591F" w:rsidRDefault="00C5591F" w:rsidP="00C5591F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val="en-US"/>
              </w:rPr>
            </w:pPr>
            <w:r w:rsidRPr="00C5591F">
              <w:rPr>
                <w:rFonts w:ascii="Arial" w:eastAsia="Times New Roman" w:hAnsi="Arial" w:cs="Arial"/>
                <w:sz w:val="14"/>
                <w:szCs w:val="14"/>
                <w:lang w:val="en-US"/>
              </w:rPr>
              <w:t>11/29176 DSV HDT EV490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FBE59" w14:textId="77777777" w:rsidR="00C5591F" w:rsidRPr="00C5591F" w:rsidRDefault="00C5591F" w:rsidP="00C559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14"/>
                <w:lang w:val="en-US"/>
              </w:rPr>
            </w:pPr>
            <w:r w:rsidRPr="00C5591F">
              <w:rPr>
                <w:rFonts w:ascii="Arial" w:eastAsia="Times New Roman" w:hAnsi="Arial" w:cs="Arial"/>
                <w:sz w:val="14"/>
                <w:szCs w:val="14"/>
                <w:lang w:val="en-US"/>
              </w:rPr>
              <w:t>29176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63DE4" w14:textId="77777777" w:rsidR="00C5591F" w:rsidRPr="00C5591F" w:rsidRDefault="00C5591F" w:rsidP="00C5591F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val="en-US"/>
              </w:rPr>
            </w:pPr>
            <w:r w:rsidRPr="00C5591F">
              <w:rPr>
                <w:rFonts w:ascii="Arial" w:eastAsia="Times New Roman" w:hAnsi="Arial" w:cs="Arial"/>
                <w:sz w:val="14"/>
                <w:szCs w:val="14"/>
                <w:lang w:val="en-US"/>
              </w:rPr>
              <w:t>SANY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11A57" w14:textId="77777777" w:rsidR="00C5591F" w:rsidRPr="00C5591F" w:rsidRDefault="00C5591F" w:rsidP="00C5591F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val="en-US"/>
              </w:rPr>
            </w:pPr>
            <w:r w:rsidRPr="00C5591F">
              <w:rPr>
                <w:rFonts w:ascii="Arial" w:eastAsia="Times New Roman" w:hAnsi="Arial" w:cs="Arial"/>
                <w:sz w:val="14"/>
                <w:szCs w:val="14"/>
                <w:lang w:val="en-US"/>
              </w:rPr>
              <w:t>LFCAH96W4P3004110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C2C29" w14:textId="77777777" w:rsidR="00C5591F" w:rsidRPr="00C5591F" w:rsidRDefault="00C5591F" w:rsidP="00C559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14"/>
                <w:lang w:val="en-US"/>
              </w:rPr>
            </w:pPr>
            <w:r w:rsidRPr="00C5591F">
              <w:rPr>
                <w:rFonts w:ascii="Arial" w:eastAsia="Times New Roman" w:hAnsi="Arial" w:cs="Arial"/>
                <w:sz w:val="14"/>
                <w:szCs w:val="14"/>
                <w:lang w:val="en-US"/>
              </w:rPr>
              <w:t>2024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6EF59" w14:textId="77777777" w:rsidR="00C5591F" w:rsidRPr="00C5591F" w:rsidRDefault="00C5591F" w:rsidP="00C5591F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val="en-US"/>
              </w:rPr>
            </w:pPr>
            <w:r w:rsidRPr="00C5591F">
              <w:rPr>
                <w:rFonts w:ascii="Arial" w:eastAsia="Times New Roman" w:hAnsi="Arial" w:cs="Arial"/>
                <w:sz w:val="14"/>
                <w:szCs w:val="14"/>
                <w:lang w:val="en-US"/>
              </w:rPr>
              <w:t>Truck/Heavy Duty Truck/EV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8E3A1" w14:textId="77777777" w:rsidR="00C5591F" w:rsidRPr="00C5591F" w:rsidRDefault="00C5591F" w:rsidP="00C559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val="en-US"/>
              </w:rPr>
            </w:pPr>
            <w:r w:rsidRPr="00C5591F">
              <w:rPr>
                <w:rFonts w:ascii="Arial" w:eastAsia="Times New Roman" w:hAnsi="Arial" w:cs="Arial"/>
                <w:sz w:val="14"/>
                <w:szCs w:val="14"/>
                <w:lang w:val="en-US"/>
              </w:rPr>
              <w:t>51230421020022</w:t>
            </w:r>
          </w:p>
        </w:tc>
      </w:tr>
      <w:tr w:rsidR="00C5591F" w:rsidRPr="00C5591F" w14:paraId="7F405C9C" w14:textId="77777777" w:rsidTr="00C5591F">
        <w:trPr>
          <w:trHeight w:val="59"/>
        </w:trPr>
        <w:tc>
          <w:tcPr>
            <w:tcW w:w="1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76275" w14:textId="77777777" w:rsidR="00C5591F" w:rsidRPr="00C5591F" w:rsidRDefault="00C5591F" w:rsidP="00C5591F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val="en-US"/>
              </w:rPr>
            </w:pPr>
            <w:r w:rsidRPr="00C5591F">
              <w:rPr>
                <w:rFonts w:ascii="Arial" w:eastAsia="Times New Roman" w:hAnsi="Arial" w:cs="Arial"/>
                <w:sz w:val="14"/>
                <w:szCs w:val="14"/>
                <w:lang w:val="en-US"/>
              </w:rPr>
              <w:t>11/29142 DSV HDT EV490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8C619" w14:textId="77777777" w:rsidR="00C5591F" w:rsidRPr="00C5591F" w:rsidRDefault="00C5591F" w:rsidP="00C559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14"/>
                <w:lang w:val="en-US"/>
              </w:rPr>
            </w:pPr>
            <w:r w:rsidRPr="00C5591F">
              <w:rPr>
                <w:rFonts w:ascii="Arial" w:eastAsia="Times New Roman" w:hAnsi="Arial" w:cs="Arial"/>
                <w:sz w:val="14"/>
                <w:szCs w:val="14"/>
                <w:lang w:val="en-US"/>
              </w:rPr>
              <w:t>29142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46B46" w14:textId="77777777" w:rsidR="00C5591F" w:rsidRPr="00C5591F" w:rsidRDefault="00C5591F" w:rsidP="00C5591F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val="en-US"/>
              </w:rPr>
            </w:pPr>
            <w:r w:rsidRPr="00C5591F">
              <w:rPr>
                <w:rFonts w:ascii="Arial" w:eastAsia="Times New Roman" w:hAnsi="Arial" w:cs="Arial"/>
                <w:sz w:val="14"/>
                <w:szCs w:val="14"/>
                <w:lang w:val="en-US"/>
              </w:rPr>
              <w:t>SANY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43B80" w14:textId="77777777" w:rsidR="00C5591F" w:rsidRPr="00C5591F" w:rsidRDefault="00C5591F" w:rsidP="00C5591F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val="en-US"/>
              </w:rPr>
            </w:pPr>
            <w:r w:rsidRPr="00C5591F">
              <w:rPr>
                <w:rFonts w:ascii="Arial" w:eastAsia="Times New Roman" w:hAnsi="Arial" w:cs="Arial"/>
                <w:sz w:val="14"/>
                <w:szCs w:val="14"/>
                <w:lang w:val="en-US"/>
              </w:rPr>
              <w:t>LFCAH96W7P3003999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B8AAC" w14:textId="77777777" w:rsidR="00C5591F" w:rsidRPr="00C5591F" w:rsidRDefault="00C5591F" w:rsidP="00C559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14"/>
                <w:lang w:val="en-US"/>
              </w:rPr>
            </w:pPr>
            <w:r w:rsidRPr="00C5591F">
              <w:rPr>
                <w:rFonts w:ascii="Arial" w:eastAsia="Times New Roman" w:hAnsi="Arial" w:cs="Arial"/>
                <w:sz w:val="14"/>
                <w:szCs w:val="14"/>
                <w:lang w:val="en-US"/>
              </w:rPr>
              <w:t>2024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3B4E9" w14:textId="77777777" w:rsidR="00C5591F" w:rsidRPr="00C5591F" w:rsidRDefault="00C5591F" w:rsidP="00C5591F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val="en-US"/>
              </w:rPr>
            </w:pPr>
            <w:r w:rsidRPr="00C5591F">
              <w:rPr>
                <w:rFonts w:ascii="Arial" w:eastAsia="Times New Roman" w:hAnsi="Arial" w:cs="Arial"/>
                <w:sz w:val="14"/>
                <w:szCs w:val="14"/>
                <w:lang w:val="en-US"/>
              </w:rPr>
              <w:t>Truck/Heavy Duty Truck/EV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032F9" w14:textId="77777777" w:rsidR="00C5591F" w:rsidRPr="00C5591F" w:rsidRDefault="00C5591F" w:rsidP="00C559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val="en-US"/>
              </w:rPr>
            </w:pPr>
            <w:r w:rsidRPr="00C5591F">
              <w:rPr>
                <w:rFonts w:ascii="Arial" w:eastAsia="Times New Roman" w:hAnsi="Arial" w:cs="Arial"/>
                <w:sz w:val="14"/>
                <w:szCs w:val="14"/>
                <w:lang w:val="en-US"/>
              </w:rPr>
              <w:t>51230725020078</w:t>
            </w:r>
          </w:p>
        </w:tc>
      </w:tr>
      <w:tr w:rsidR="00C5591F" w:rsidRPr="00C5591F" w14:paraId="4DDAC43B" w14:textId="77777777" w:rsidTr="00C5591F">
        <w:trPr>
          <w:trHeight w:val="59"/>
        </w:trPr>
        <w:tc>
          <w:tcPr>
            <w:tcW w:w="1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DCAED" w14:textId="77777777" w:rsidR="00C5591F" w:rsidRPr="00C5591F" w:rsidRDefault="00C5591F" w:rsidP="00C5591F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val="en-US"/>
              </w:rPr>
            </w:pPr>
            <w:r w:rsidRPr="00C5591F">
              <w:rPr>
                <w:rFonts w:ascii="Arial" w:eastAsia="Times New Roman" w:hAnsi="Arial" w:cs="Arial"/>
                <w:sz w:val="14"/>
                <w:szCs w:val="14"/>
                <w:lang w:val="en-US"/>
              </w:rPr>
              <w:t>19/45282 DSV LDT ST4200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EC27B" w14:textId="77777777" w:rsidR="00C5591F" w:rsidRPr="00C5591F" w:rsidRDefault="00C5591F" w:rsidP="00C559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14"/>
                <w:lang w:val="en-US"/>
              </w:rPr>
            </w:pPr>
            <w:r w:rsidRPr="00C5591F">
              <w:rPr>
                <w:rFonts w:ascii="Arial" w:eastAsia="Times New Roman" w:hAnsi="Arial" w:cs="Arial"/>
                <w:sz w:val="14"/>
                <w:szCs w:val="14"/>
                <w:lang w:val="en-US"/>
              </w:rPr>
              <w:t>45282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7E777" w14:textId="77777777" w:rsidR="00C5591F" w:rsidRPr="00C5591F" w:rsidRDefault="00C5591F" w:rsidP="00C5591F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val="en-US"/>
              </w:rPr>
            </w:pPr>
            <w:r w:rsidRPr="00C5591F">
              <w:rPr>
                <w:rFonts w:ascii="Arial" w:eastAsia="Times New Roman" w:hAnsi="Arial" w:cs="Arial"/>
                <w:sz w:val="14"/>
                <w:szCs w:val="14"/>
                <w:lang w:val="en-US"/>
              </w:rPr>
              <w:t>SANY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78099" w14:textId="77777777" w:rsidR="00C5591F" w:rsidRPr="00C5591F" w:rsidRDefault="00C5591F" w:rsidP="00C5591F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val="en-US"/>
              </w:rPr>
            </w:pPr>
            <w:r w:rsidRPr="00C5591F">
              <w:rPr>
                <w:rFonts w:ascii="Arial" w:eastAsia="Times New Roman" w:hAnsi="Arial" w:cs="Arial"/>
                <w:sz w:val="14"/>
                <w:szCs w:val="14"/>
                <w:lang w:val="en-US"/>
              </w:rPr>
              <w:t>LFXDB22P4P3080364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D222E" w14:textId="77777777" w:rsidR="00C5591F" w:rsidRPr="00C5591F" w:rsidRDefault="00C5591F" w:rsidP="00C559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14"/>
                <w:lang w:val="en-US"/>
              </w:rPr>
            </w:pPr>
            <w:r w:rsidRPr="00C5591F">
              <w:rPr>
                <w:rFonts w:ascii="Arial" w:eastAsia="Times New Roman" w:hAnsi="Arial" w:cs="Arial"/>
                <w:sz w:val="14"/>
                <w:szCs w:val="14"/>
                <w:lang w:val="en-US"/>
              </w:rPr>
              <w:t>2024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52C30" w14:textId="77777777" w:rsidR="00C5591F" w:rsidRPr="00C5591F" w:rsidRDefault="00C5591F" w:rsidP="00C5591F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val="en-US"/>
              </w:rPr>
            </w:pPr>
            <w:r w:rsidRPr="00C5591F">
              <w:rPr>
                <w:rFonts w:ascii="Arial" w:eastAsia="Times New Roman" w:hAnsi="Arial" w:cs="Arial"/>
                <w:sz w:val="14"/>
                <w:szCs w:val="14"/>
                <w:lang w:val="en-US"/>
              </w:rPr>
              <w:t>Truck/Light Duty Truck/EV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CE004" w14:textId="77777777" w:rsidR="00C5591F" w:rsidRPr="00C5591F" w:rsidRDefault="00C5591F" w:rsidP="00C559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val="en-US"/>
              </w:rPr>
            </w:pPr>
            <w:r w:rsidRPr="00C5591F">
              <w:rPr>
                <w:rFonts w:ascii="Arial" w:eastAsia="Times New Roman" w:hAnsi="Arial" w:cs="Arial"/>
                <w:sz w:val="14"/>
                <w:szCs w:val="14"/>
                <w:lang w:val="en-US"/>
              </w:rPr>
              <w:t>51230725020100</w:t>
            </w:r>
          </w:p>
        </w:tc>
      </w:tr>
    </w:tbl>
    <w:p w14:paraId="4428ED95" w14:textId="77777777" w:rsidR="00C5591F" w:rsidRDefault="00C5591F" w:rsidP="00FB09A0">
      <w:pPr>
        <w:rPr>
          <w:lang w:val="en-US"/>
        </w:rPr>
      </w:pPr>
    </w:p>
    <w:p w14:paraId="117AFD73" w14:textId="52265620" w:rsidR="00C5591F" w:rsidRDefault="00234140" w:rsidP="00FB09A0">
      <w:pPr>
        <w:rPr>
          <w:lang w:val="en-US"/>
        </w:rPr>
      </w:pPr>
      <w:r>
        <w:rPr>
          <w:lang w:val="en-US"/>
        </w:rPr>
        <w:lastRenderedPageBreak/>
        <w:t>Dashboard error:</w:t>
      </w:r>
    </w:p>
    <w:p w14:paraId="6C2F9E73" w14:textId="77777777" w:rsidR="00234140" w:rsidRPr="00234140" w:rsidRDefault="00234140" w:rsidP="00234140">
      <w:pPr>
        <w:spacing w:after="0" w:line="240" w:lineRule="auto"/>
        <w:rPr>
          <w:rFonts w:ascii="Arial" w:eastAsia="Times New Roman" w:hAnsi="Arial" w:cs="Arial"/>
          <w:color w:val="7D353B"/>
          <w:sz w:val="24"/>
          <w:szCs w:val="24"/>
          <w:lang w:val="en-US"/>
        </w:rPr>
      </w:pPr>
      <w:proofErr w:type="spellStart"/>
      <w:r w:rsidRPr="00234140">
        <w:rPr>
          <w:rFonts w:ascii="Arial" w:eastAsia="Times New Roman" w:hAnsi="Arial" w:cs="Arial"/>
          <w:b/>
          <w:bCs/>
          <w:color w:val="7D353B"/>
          <w:sz w:val="24"/>
          <w:szCs w:val="24"/>
          <w:lang w:val="en-US"/>
        </w:rPr>
        <w:t>ypeError</w:t>
      </w:r>
      <w:proofErr w:type="spellEnd"/>
      <w:r w:rsidRPr="00234140">
        <w:rPr>
          <w:rFonts w:ascii="Arial" w:eastAsia="Times New Roman" w:hAnsi="Arial" w:cs="Arial"/>
          <w:color w:val="7D353B"/>
          <w:sz w:val="24"/>
          <w:szCs w:val="24"/>
          <w:lang w:val="en-US"/>
        </w:rPr>
        <w:t>: unsupported operand type(s) for +: 'int' and 'str'</w:t>
      </w:r>
    </w:p>
    <w:p w14:paraId="79DE9071" w14:textId="77777777" w:rsidR="00234140" w:rsidRPr="00234140" w:rsidRDefault="00234140" w:rsidP="00234140">
      <w:pPr>
        <w:spacing w:after="0" w:line="240" w:lineRule="auto"/>
        <w:rPr>
          <w:rFonts w:ascii="Arial" w:eastAsia="Times New Roman" w:hAnsi="Arial" w:cs="Arial"/>
          <w:color w:val="7D353B"/>
          <w:sz w:val="24"/>
          <w:szCs w:val="24"/>
          <w:lang w:val="en-US"/>
        </w:rPr>
      </w:pPr>
      <w:r w:rsidRPr="00234140">
        <w:rPr>
          <w:rFonts w:ascii="Arial" w:eastAsia="Times New Roman" w:hAnsi="Arial" w:cs="Arial"/>
          <w:color w:val="7D353B"/>
          <w:sz w:val="24"/>
          <w:szCs w:val="24"/>
          <w:lang w:val="en-US"/>
        </w:rPr>
        <w:t>Traceback:</w:t>
      </w:r>
    </w:p>
    <w:p w14:paraId="6A584A31" w14:textId="77777777" w:rsidR="00234140" w:rsidRPr="00234140" w:rsidRDefault="00234140" w:rsidP="00234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</w:pPr>
      <w:r w:rsidRPr="0023414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 xml:space="preserve">File "/home/runner/workspace/.pythonlibs/lib/python3.11/site-packages/streamlit/runtime/scriptrunner/exec_code.py", line 128, in </w:t>
      </w:r>
      <w:proofErr w:type="spellStart"/>
      <w:r w:rsidRPr="0023414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exec_func_with_error_handling</w:t>
      </w:r>
      <w:proofErr w:type="spellEnd"/>
    </w:p>
    <w:p w14:paraId="58231F7A" w14:textId="77777777" w:rsidR="00234140" w:rsidRPr="00234140" w:rsidRDefault="00234140" w:rsidP="00234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</w:pPr>
      <w:r w:rsidRPr="0023414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 xml:space="preserve">    result = </w:t>
      </w:r>
      <w:proofErr w:type="spellStart"/>
      <w:proofErr w:type="gramStart"/>
      <w:r w:rsidRPr="0023414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func</w:t>
      </w:r>
      <w:proofErr w:type="spellEnd"/>
      <w:r w:rsidRPr="0023414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(</w:t>
      </w:r>
      <w:proofErr w:type="gramEnd"/>
      <w:r w:rsidRPr="0023414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)</w:t>
      </w:r>
    </w:p>
    <w:p w14:paraId="567B77D1" w14:textId="77777777" w:rsidR="00234140" w:rsidRPr="00234140" w:rsidRDefault="00234140" w:rsidP="00234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</w:pPr>
      <w:r w:rsidRPr="0023414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 xml:space="preserve">             ^^^^^^</w:t>
      </w:r>
    </w:p>
    <w:p w14:paraId="59B0675D" w14:textId="77777777" w:rsidR="00234140" w:rsidRPr="00234140" w:rsidRDefault="00234140" w:rsidP="00234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</w:pPr>
      <w:r w:rsidRPr="0023414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 xml:space="preserve">File "/home/runner/workspace/.pythonlibs/lib/python3.11/site-packages/streamlit/runtime/scriptrunner/script_runner.py", line 667, in </w:t>
      </w:r>
      <w:proofErr w:type="spellStart"/>
      <w:r w:rsidRPr="0023414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code_to_exec</w:t>
      </w:r>
      <w:proofErr w:type="spellEnd"/>
    </w:p>
    <w:p w14:paraId="5F7A3DD7" w14:textId="77777777" w:rsidR="00234140" w:rsidRPr="00234140" w:rsidRDefault="00234140" w:rsidP="00234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</w:pPr>
      <w:r w:rsidRPr="0023414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 xml:space="preserve">    _mpa_v1(</w:t>
      </w:r>
      <w:proofErr w:type="gramStart"/>
      <w:r w:rsidRPr="0023414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self._</w:t>
      </w:r>
      <w:proofErr w:type="spellStart"/>
      <w:proofErr w:type="gramEnd"/>
      <w:r w:rsidRPr="0023414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main_script_path</w:t>
      </w:r>
      <w:proofErr w:type="spellEnd"/>
      <w:r w:rsidRPr="0023414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)</w:t>
      </w:r>
    </w:p>
    <w:p w14:paraId="6FA33FE3" w14:textId="77777777" w:rsidR="00234140" w:rsidRPr="00234140" w:rsidRDefault="00234140" w:rsidP="00234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</w:pPr>
      <w:r w:rsidRPr="0023414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File "/home/runner/workspace/.pythonlibs/lib/python3.11/site-packages/streamlit/runtime/scriptrunner/script_runner.py", line 165, in _mpa_v1</w:t>
      </w:r>
    </w:p>
    <w:p w14:paraId="64D6DF0C" w14:textId="77777777" w:rsidR="00234140" w:rsidRPr="00234140" w:rsidRDefault="00234140" w:rsidP="00234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</w:pPr>
      <w:r w:rsidRPr="0023414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 xml:space="preserve">    </w:t>
      </w:r>
      <w:proofErr w:type="spellStart"/>
      <w:proofErr w:type="gramStart"/>
      <w:r w:rsidRPr="0023414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page.run</w:t>
      </w:r>
      <w:proofErr w:type="spellEnd"/>
      <w:r w:rsidRPr="0023414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(</w:t>
      </w:r>
      <w:proofErr w:type="gramEnd"/>
      <w:r w:rsidRPr="0023414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)</w:t>
      </w:r>
    </w:p>
    <w:p w14:paraId="2237CBAB" w14:textId="77777777" w:rsidR="00234140" w:rsidRPr="00234140" w:rsidRDefault="00234140" w:rsidP="00234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</w:pPr>
      <w:r w:rsidRPr="0023414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File "/home/runner/workspace/.pythonlibs/lib/python3.11/site-packages/streamlit/navigation/page.py", line 300, in run</w:t>
      </w:r>
    </w:p>
    <w:p w14:paraId="518D1FB5" w14:textId="77777777" w:rsidR="00234140" w:rsidRPr="00234140" w:rsidRDefault="00234140" w:rsidP="00234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</w:pPr>
      <w:r w:rsidRPr="0023414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 xml:space="preserve">    </w:t>
      </w:r>
      <w:proofErr w:type="gramStart"/>
      <w:r w:rsidRPr="0023414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exec(</w:t>
      </w:r>
      <w:proofErr w:type="gramEnd"/>
      <w:r w:rsidRPr="0023414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code, module.__</w:t>
      </w:r>
      <w:proofErr w:type="spellStart"/>
      <w:r w:rsidRPr="0023414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dict</w:t>
      </w:r>
      <w:proofErr w:type="spellEnd"/>
      <w:r w:rsidRPr="0023414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 xml:space="preserve">__)  # </w:t>
      </w:r>
      <w:proofErr w:type="spellStart"/>
      <w:r w:rsidRPr="0023414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noqa</w:t>
      </w:r>
      <w:proofErr w:type="spellEnd"/>
      <w:r w:rsidRPr="0023414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: S102</w:t>
      </w:r>
    </w:p>
    <w:p w14:paraId="2E0652A0" w14:textId="77777777" w:rsidR="00234140" w:rsidRPr="00234140" w:rsidRDefault="00234140" w:rsidP="00234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</w:pPr>
      <w:r w:rsidRPr="0023414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 xml:space="preserve">    ^^^^^^^^^^^^^^^^^^^^^^^^^^^</w:t>
      </w:r>
    </w:p>
    <w:p w14:paraId="439C7EDE" w14:textId="77777777" w:rsidR="00234140" w:rsidRPr="00234140" w:rsidRDefault="00234140" w:rsidP="00234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</w:pPr>
      <w:r w:rsidRPr="0023414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File "/home/runner/workspace/pages/01_Dashboard.py", line 83, in &lt;module&gt;</w:t>
      </w:r>
    </w:p>
    <w:p w14:paraId="65BBF412" w14:textId="77777777" w:rsidR="00234140" w:rsidRPr="00234140" w:rsidRDefault="00234140" w:rsidP="00234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</w:pPr>
      <w:r w:rsidRPr="0023414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 xml:space="preserve">    </w:t>
      </w:r>
      <w:proofErr w:type="spellStart"/>
      <w:r w:rsidRPr="0023414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total_tons</w:t>
      </w:r>
      <w:proofErr w:type="spellEnd"/>
      <w:r w:rsidRPr="0023414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 xml:space="preserve"> = </w:t>
      </w:r>
      <w:proofErr w:type="spellStart"/>
      <w:r w:rsidRPr="0023414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filtered_data</w:t>
      </w:r>
      <w:proofErr w:type="spellEnd"/>
      <w:r w:rsidRPr="0023414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['</w:t>
      </w:r>
      <w:proofErr w:type="spellStart"/>
      <w:r w:rsidRPr="0023414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tons_loaded</w:t>
      </w:r>
      <w:proofErr w:type="spellEnd"/>
      <w:r w:rsidRPr="0023414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'</w:t>
      </w:r>
      <w:proofErr w:type="gramStart"/>
      <w:r w:rsidRPr="0023414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].sum</w:t>
      </w:r>
      <w:proofErr w:type="gramEnd"/>
      <w:r w:rsidRPr="0023414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()</w:t>
      </w:r>
    </w:p>
    <w:p w14:paraId="768F462E" w14:textId="77777777" w:rsidR="00234140" w:rsidRPr="00234140" w:rsidRDefault="00234140" w:rsidP="00234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</w:pPr>
      <w:r w:rsidRPr="0023414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 xml:space="preserve">                 ^^^^^^^^^^^^^^^^^^^^^^^^^^^^^^^^^^</w:t>
      </w:r>
    </w:p>
    <w:p w14:paraId="71844546" w14:textId="77777777" w:rsidR="00234140" w:rsidRPr="00234140" w:rsidRDefault="00234140" w:rsidP="00234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</w:pPr>
      <w:r w:rsidRPr="0023414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File "/home/runner/workspace/.pythonlibs/lib/python3.11/site-packages/pandas/core/series.py", line 6539, in sum</w:t>
      </w:r>
    </w:p>
    <w:p w14:paraId="7A62844A" w14:textId="77777777" w:rsidR="00234140" w:rsidRPr="00234140" w:rsidRDefault="00234140" w:rsidP="00234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</w:pPr>
      <w:r w:rsidRPr="0023414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 xml:space="preserve">    return </w:t>
      </w:r>
      <w:proofErr w:type="spellStart"/>
      <w:proofErr w:type="gramStart"/>
      <w:r w:rsidRPr="0023414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NDFrame.sum</w:t>
      </w:r>
      <w:proofErr w:type="spellEnd"/>
      <w:r w:rsidRPr="0023414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(</w:t>
      </w:r>
      <w:proofErr w:type="gramEnd"/>
      <w:r w:rsidRPr="0023414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 xml:space="preserve">self, axis, </w:t>
      </w:r>
      <w:proofErr w:type="spellStart"/>
      <w:r w:rsidRPr="0023414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skipna</w:t>
      </w:r>
      <w:proofErr w:type="spellEnd"/>
      <w:r w:rsidRPr="0023414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 xml:space="preserve">, </w:t>
      </w:r>
      <w:proofErr w:type="spellStart"/>
      <w:r w:rsidRPr="0023414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numeric_only</w:t>
      </w:r>
      <w:proofErr w:type="spellEnd"/>
      <w:r w:rsidRPr="0023414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 xml:space="preserve">, </w:t>
      </w:r>
      <w:proofErr w:type="spellStart"/>
      <w:r w:rsidRPr="0023414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min_count</w:t>
      </w:r>
      <w:proofErr w:type="spellEnd"/>
      <w:r w:rsidRPr="0023414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, **</w:t>
      </w:r>
      <w:proofErr w:type="spellStart"/>
      <w:r w:rsidRPr="0023414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kwargs</w:t>
      </w:r>
      <w:proofErr w:type="spellEnd"/>
      <w:r w:rsidRPr="0023414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)</w:t>
      </w:r>
    </w:p>
    <w:p w14:paraId="307A0072" w14:textId="77777777" w:rsidR="00234140" w:rsidRPr="00234140" w:rsidRDefault="00234140" w:rsidP="00234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</w:pPr>
      <w:r w:rsidRPr="0023414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 xml:space="preserve">           ^^^^^^^^^^^^^^^^^^^^^^^^^^^^^^^^^^^^^^^^^^^^^^^^^^^^^^^^^^^^^^^^^^</w:t>
      </w:r>
    </w:p>
    <w:p w14:paraId="536FEF1A" w14:textId="77777777" w:rsidR="00234140" w:rsidRPr="00234140" w:rsidRDefault="00234140" w:rsidP="00234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</w:pPr>
      <w:r w:rsidRPr="0023414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File "/home/runner/workspace/.pythonlibs/lib/python3.11/site-packages/pandas/core/generic.py", line 12525, in sum</w:t>
      </w:r>
    </w:p>
    <w:p w14:paraId="0834A28C" w14:textId="77777777" w:rsidR="00234140" w:rsidRPr="00234140" w:rsidRDefault="00234140" w:rsidP="00234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</w:pPr>
      <w:r w:rsidRPr="0023414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 xml:space="preserve">    return </w:t>
      </w:r>
      <w:proofErr w:type="gramStart"/>
      <w:r w:rsidRPr="0023414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self._</w:t>
      </w:r>
      <w:proofErr w:type="spellStart"/>
      <w:proofErr w:type="gramEnd"/>
      <w:r w:rsidRPr="0023414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min_count_stat_function</w:t>
      </w:r>
      <w:proofErr w:type="spellEnd"/>
      <w:r w:rsidRPr="0023414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(</w:t>
      </w:r>
    </w:p>
    <w:p w14:paraId="664C9020" w14:textId="77777777" w:rsidR="00234140" w:rsidRPr="00234140" w:rsidRDefault="00234140" w:rsidP="00234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</w:pPr>
      <w:r w:rsidRPr="0023414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 xml:space="preserve">           ^^^^^^^^^^^^^^^^^^^^^^^^^^^^^^</w:t>
      </w:r>
    </w:p>
    <w:p w14:paraId="22420F77" w14:textId="77777777" w:rsidR="00234140" w:rsidRPr="00234140" w:rsidRDefault="00234140" w:rsidP="00234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</w:pPr>
      <w:r w:rsidRPr="0023414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File "/home/runner/workspace/.pythonlibs/lib/python3.11/site-packages/pandas/core/generic.py", line 12508, in _</w:t>
      </w:r>
      <w:proofErr w:type="spellStart"/>
      <w:r w:rsidRPr="0023414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min_count_stat_function</w:t>
      </w:r>
      <w:proofErr w:type="spellEnd"/>
    </w:p>
    <w:p w14:paraId="5B581B06" w14:textId="77777777" w:rsidR="00234140" w:rsidRPr="00234140" w:rsidRDefault="00234140" w:rsidP="00234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</w:pPr>
      <w:r w:rsidRPr="0023414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 xml:space="preserve">    return </w:t>
      </w:r>
      <w:proofErr w:type="spellStart"/>
      <w:proofErr w:type="gramStart"/>
      <w:r w:rsidRPr="0023414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self._</w:t>
      </w:r>
      <w:proofErr w:type="gramEnd"/>
      <w:r w:rsidRPr="0023414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reduce</w:t>
      </w:r>
      <w:proofErr w:type="spellEnd"/>
      <w:r w:rsidRPr="0023414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(</w:t>
      </w:r>
    </w:p>
    <w:p w14:paraId="5E11AA5E" w14:textId="77777777" w:rsidR="00234140" w:rsidRPr="00234140" w:rsidRDefault="00234140" w:rsidP="00234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</w:pPr>
      <w:r w:rsidRPr="0023414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 xml:space="preserve">           ^^^^^^^^^^^^^</w:t>
      </w:r>
    </w:p>
    <w:p w14:paraId="66C1B548" w14:textId="77777777" w:rsidR="00234140" w:rsidRPr="00234140" w:rsidRDefault="00234140" w:rsidP="00234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</w:pPr>
      <w:r w:rsidRPr="0023414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File "/home/runner/workspace/.pythonlibs/lib/python3.11/site-packages/pandas/core/series.py", line 6468, in _reduce</w:t>
      </w:r>
    </w:p>
    <w:p w14:paraId="305482E5" w14:textId="77777777" w:rsidR="00234140" w:rsidRPr="00234140" w:rsidRDefault="00234140" w:rsidP="00234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</w:pPr>
      <w:r w:rsidRPr="0023414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 xml:space="preserve">    return </w:t>
      </w:r>
      <w:proofErr w:type="gramStart"/>
      <w:r w:rsidRPr="0023414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op(</w:t>
      </w:r>
      <w:proofErr w:type="gramEnd"/>
      <w:r w:rsidRPr="0023414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 xml:space="preserve">delegate, </w:t>
      </w:r>
      <w:proofErr w:type="spellStart"/>
      <w:r w:rsidRPr="0023414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skipna</w:t>
      </w:r>
      <w:proofErr w:type="spellEnd"/>
      <w:r w:rsidRPr="0023414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=</w:t>
      </w:r>
      <w:proofErr w:type="spellStart"/>
      <w:r w:rsidRPr="0023414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skipna</w:t>
      </w:r>
      <w:proofErr w:type="spellEnd"/>
      <w:r w:rsidRPr="0023414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, **</w:t>
      </w:r>
      <w:proofErr w:type="spellStart"/>
      <w:r w:rsidRPr="0023414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kwds</w:t>
      </w:r>
      <w:proofErr w:type="spellEnd"/>
      <w:r w:rsidRPr="0023414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)</w:t>
      </w:r>
    </w:p>
    <w:p w14:paraId="352E48B5" w14:textId="77777777" w:rsidR="00234140" w:rsidRPr="00234140" w:rsidRDefault="00234140" w:rsidP="00234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</w:pPr>
      <w:r w:rsidRPr="0023414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 xml:space="preserve">           ^^^^^^^^^^^^^^^^^^^^^^^^^^^^^^^^^^^</w:t>
      </w:r>
    </w:p>
    <w:p w14:paraId="4BA82676" w14:textId="77777777" w:rsidR="00234140" w:rsidRPr="00234140" w:rsidRDefault="00234140" w:rsidP="00234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</w:pPr>
      <w:r w:rsidRPr="0023414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File "/home/runner/workspace/.pythonlibs/lib/python3.11/site-packages/pandas/core/nanops.py", line 85, in _f</w:t>
      </w:r>
    </w:p>
    <w:p w14:paraId="0CD86D7D" w14:textId="77777777" w:rsidR="00234140" w:rsidRPr="00234140" w:rsidRDefault="00234140" w:rsidP="00234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</w:pPr>
      <w:r w:rsidRPr="0023414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 xml:space="preserve">    return </w:t>
      </w:r>
      <w:proofErr w:type="gramStart"/>
      <w:r w:rsidRPr="0023414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f(</w:t>
      </w:r>
      <w:proofErr w:type="gramEnd"/>
      <w:r w:rsidRPr="0023414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*</w:t>
      </w:r>
      <w:proofErr w:type="spellStart"/>
      <w:r w:rsidRPr="0023414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args</w:t>
      </w:r>
      <w:proofErr w:type="spellEnd"/>
      <w:r w:rsidRPr="0023414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, **</w:t>
      </w:r>
      <w:proofErr w:type="spellStart"/>
      <w:r w:rsidRPr="0023414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kwargs</w:t>
      </w:r>
      <w:proofErr w:type="spellEnd"/>
      <w:r w:rsidRPr="0023414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)</w:t>
      </w:r>
    </w:p>
    <w:p w14:paraId="65ED081C" w14:textId="77777777" w:rsidR="00234140" w:rsidRPr="00234140" w:rsidRDefault="00234140" w:rsidP="00234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</w:pPr>
      <w:r w:rsidRPr="0023414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 xml:space="preserve">           ^^^^^^^^^^^^^^^^^^</w:t>
      </w:r>
    </w:p>
    <w:p w14:paraId="515D00BF" w14:textId="77777777" w:rsidR="00234140" w:rsidRPr="00234140" w:rsidRDefault="00234140" w:rsidP="00234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</w:pPr>
      <w:r w:rsidRPr="0023414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 xml:space="preserve">File "/home/runner/workspace/.pythonlibs/lib/python3.11/site-packages/pandas/core/nanops.py", line 404, in </w:t>
      </w:r>
      <w:proofErr w:type="spellStart"/>
      <w:r w:rsidRPr="0023414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new_func</w:t>
      </w:r>
      <w:proofErr w:type="spellEnd"/>
    </w:p>
    <w:p w14:paraId="77F292C6" w14:textId="77777777" w:rsidR="00234140" w:rsidRPr="00234140" w:rsidRDefault="00234140" w:rsidP="00234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</w:pPr>
      <w:r w:rsidRPr="0023414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 xml:space="preserve">    result = </w:t>
      </w:r>
      <w:proofErr w:type="spellStart"/>
      <w:proofErr w:type="gramStart"/>
      <w:r w:rsidRPr="0023414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func</w:t>
      </w:r>
      <w:proofErr w:type="spellEnd"/>
      <w:r w:rsidRPr="0023414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(</w:t>
      </w:r>
      <w:proofErr w:type="gramEnd"/>
      <w:r w:rsidRPr="0023414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 xml:space="preserve">values, axis=axis, </w:t>
      </w:r>
      <w:proofErr w:type="spellStart"/>
      <w:r w:rsidRPr="0023414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skipna</w:t>
      </w:r>
      <w:proofErr w:type="spellEnd"/>
      <w:r w:rsidRPr="0023414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=</w:t>
      </w:r>
      <w:proofErr w:type="spellStart"/>
      <w:r w:rsidRPr="0023414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skipna</w:t>
      </w:r>
      <w:proofErr w:type="spellEnd"/>
      <w:r w:rsidRPr="0023414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, mask=mask, **</w:t>
      </w:r>
      <w:proofErr w:type="spellStart"/>
      <w:r w:rsidRPr="0023414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kwargs</w:t>
      </w:r>
      <w:proofErr w:type="spellEnd"/>
      <w:r w:rsidRPr="0023414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)</w:t>
      </w:r>
    </w:p>
    <w:p w14:paraId="2FF5ABA5" w14:textId="77777777" w:rsidR="00234140" w:rsidRPr="00234140" w:rsidRDefault="00234140" w:rsidP="00234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</w:pPr>
      <w:r w:rsidRPr="0023414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 xml:space="preserve">             ^^^^^^^^^^^^^^^^^^^^^^^^^^^^^^^^^^^^^^^^^^^^^^^^^^^^^^^^^^^</w:t>
      </w:r>
    </w:p>
    <w:p w14:paraId="7EC69A33" w14:textId="77777777" w:rsidR="00234140" w:rsidRPr="00234140" w:rsidRDefault="00234140" w:rsidP="00234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</w:pPr>
      <w:r w:rsidRPr="0023414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 xml:space="preserve">File "/home/runner/workspace/.pythonlibs/lib/python3.11/site-packages/pandas/core/nanops.py", line 477, in </w:t>
      </w:r>
      <w:proofErr w:type="spellStart"/>
      <w:r w:rsidRPr="0023414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newfunc</w:t>
      </w:r>
      <w:proofErr w:type="spellEnd"/>
    </w:p>
    <w:p w14:paraId="24169EC0" w14:textId="77777777" w:rsidR="00234140" w:rsidRPr="00234140" w:rsidRDefault="00234140" w:rsidP="00234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</w:pPr>
      <w:r w:rsidRPr="0023414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 xml:space="preserve">    return </w:t>
      </w:r>
      <w:proofErr w:type="spellStart"/>
      <w:proofErr w:type="gramStart"/>
      <w:r w:rsidRPr="0023414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func</w:t>
      </w:r>
      <w:proofErr w:type="spellEnd"/>
      <w:r w:rsidRPr="0023414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(</w:t>
      </w:r>
      <w:proofErr w:type="gramEnd"/>
      <w:r w:rsidRPr="0023414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values, axis=axis, **</w:t>
      </w:r>
      <w:proofErr w:type="spellStart"/>
      <w:r w:rsidRPr="0023414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kwargs</w:t>
      </w:r>
      <w:proofErr w:type="spellEnd"/>
      <w:r w:rsidRPr="0023414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)</w:t>
      </w:r>
    </w:p>
    <w:p w14:paraId="12D4E7EC" w14:textId="77777777" w:rsidR="00234140" w:rsidRPr="00234140" w:rsidRDefault="00234140" w:rsidP="00234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</w:pPr>
      <w:r w:rsidRPr="0023414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 xml:space="preserve">           ^^^^^^^^^^^^^^^^^^^^^^^^^^^^^^^^^</w:t>
      </w:r>
    </w:p>
    <w:p w14:paraId="0CD1F6BE" w14:textId="77777777" w:rsidR="00234140" w:rsidRPr="00234140" w:rsidRDefault="00234140" w:rsidP="00234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</w:pPr>
      <w:r w:rsidRPr="0023414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lastRenderedPageBreak/>
        <w:t xml:space="preserve">File "/home/runner/workspace/.pythonlibs/lib/python3.11/site-packages/pandas/core/nanops.py", line 646, in </w:t>
      </w:r>
      <w:proofErr w:type="spellStart"/>
      <w:r w:rsidRPr="0023414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nansum</w:t>
      </w:r>
      <w:proofErr w:type="spellEnd"/>
    </w:p>
    <w:p w14:paraId="6DF39EBA" w14:textId="77777777" w:rsidR="00234140" w:rsidRPr="00234140" w:rsidRDefault="00234140" w:rsidP="00234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</w:pPr>
      <w:r w:rsidRPr="0023414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 xml:space="preserve">    </w:t>
      </w:r>
      <w:proofErr w:type="spellStart"/>
      <w:r w:rsidRPr="0023414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the_sum</w:t>
      </w:r>
      <w:proofErr w:type="spellEnd"/>
      <w:r w:rsidRPr="0023414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 xml:space="preserve"> = </w:t>
      </w:r>
      <w:proofErr w:type="spellStart"/>
      <w:proofErr w:type="gramStart"/>
      <w:r w:rsidRPr="0023414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values.sum</w:t>
      </w:r>
      <w:proofErr w:type="spellEnd"/>
      <w:r w:rsidRPr="0023414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(</w:t>
      </w:r>
      <w:proofErr w:type="gramEnd"/>
      <w:r w:rsidRPr="0023414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 xml:space="preserve">axis, </w:t>
      </w:r>
      <w:proofErr w:type="spellStart"/>
      <w:r w:rsidRPr="0023414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dtype</w:t>
      </w:r>
      <w:proofErr w:type="spellEnd"/>
      <w:r w:rsidRPr="0023414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=</w:t>
      </w:r>
      <w:proofErr w:type="spellStart"/>
      <w:r w:rsidRPr="0023414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dtype_sum</w:t>
      </w:r>
      <w:proofErr w:type="spellEnd"/>
      <w:r w:rsidRPr="0023414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)</w:t>
      </w:r>
    </w:p>
    <w:p w14:paraId="361D3F41" w14:textId="77777777" w:rsidR="00234140" w:rsidRPr="00234140" w:rsidRDefault="00234140" w:rsidP="00234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</w:pPr>
      <w:r w:rsidRPr="0023414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 xml:space="preserve">              ^^^^^^^^^^^^^^^^^^^^^^^^^^^^^^^^^</w:t>
      </w:r>
    </w:p>
    <w:p w14:paraId="1B1079DB" w14:textId="77777777" w:rsidR="00234140" w:rsidRPr="00234140" w:rsidRDefault="00234140" w:rsidP="00234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</w:pPr>
      <w:r w:rsidRPr="0023414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File "/home/runner/workspace/.pythonlibs/lib/python3.11/site-packages/numpy/_core/_methods.py", line 51, in _sum</w:t>
      </w:r>
    </w:p>
    <w:p w14:paraId="621F86D8" w14:textId="77777777" w:rsidR="00234140" w:rsidRPr="00234140" w:rsidRDefault="00234140" w:rsidP="00234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</w:pPr>
      <w:r w:rsidRPr="0023414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 xml:space="preserve">    return </w:t>
      </w:r>
      <w:proofErr w:type="spellStart"/>
      <w:r w:rsidRPr="0023414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umr_</w:t>
      </w:r>
      <w:proofErr w:type="gramStart"/>
      <w:r w:rsidRPr="0023414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sum</w:t>
      </w:r>
      <w:proofErr w:type="spellEnd"/>
      <w:r w:rsidRPr="0023414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(</w:t>
      </w:r>
      <w:proofErr w:type="gramEnd"/>
      <w:r w:rsidRPr="0023414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 xml:space="preserve">a, axis, </w:t>
      </w:r>
      <w:proofErr w:type="spellStart"/>
      <w:r w:rsidRPr="0023414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dtype</w:t>
      </w:r>
      <w:proofErr w:type="spellEnd"/>
      <w:r w:rsidRPr="0023414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 xml:space="preserve">, out, </w:t>
      </w:r>
      <w:proofErr w:type="spellStart"/>
      <w:r w:rsidRPr="0023414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keepdims</w:t>
      </w:r>
      <w:proofErr w:type="spellEnd"/>
      <w:r w:rsidRPr="0023414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>, initial, where)</w:t>
      </w:r>
    </w:p>
    <w:p w14:paraId="6E8506D3" w14:textId="77777777" w:rsidR="00234140" w:rsidRPr="00234140" w:rsidRDefault="00234140" w:rsidP="00234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</w:pPr>
      <w:r w:rsidRPr="00234140">
        <w:rPr>
          <w:rFonts w:ascii="Source Code Pro" w:eastAsia="Times New Roman" w:hAnsi="Source Code Pro" w:cs="Courier New"/>
          <w:color w:val="7D353B"/>
          <w:sz w:val="20"/>
          <w:szCs w:val="20"/>
          <w:bdr w:val="none" w:sz="0" w:space="0" w:color="auto" w:frame="1"/>
          <w:lang w:val="en-US"/>
        </w:rPr>
        <w:t xml:space="preserve">           ^^^^^^^^^^^^^^^^^^^^^^^^^^^^^^^^^^^^^^^^^^^^^^^^^^^^^^</w:t>
      </w:r>
    </w:p>
    <w:p w14:paraId="07C53096" w14:textId="77777777" w:rsidR="00234140" w:rsidRPr="00FB09A0" w:rsidRDefault="00234140" w:rsidP="00FB09A0">
      <w:pPr>
        <w:rPr>
          <w:lang w:val="en-US"/>
        </w:rPr>
      </w:pPr>
    </w:p>
    <w:sectPr w:rsidR="00234140" w:rsidRPr="00FB09A0" w:rsidSect="000A710A">
      <w:headerReference w:type="default" r:id="rId9"/>
      <w:footerReference w:type="even" r:id="rId10"/>
      <w:footerReference w:type="defaul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20963A" w14:textId="77777777" w:rsidR="00587E07" w:rsidRDefault="00587E07" w:rsidP="00C65519">
      <w:pPr>
        <w:spacing w:after="0" w:line="240" w:lineRule="auto"/>
      </w:pPr>
      <w:r>
        <w:separator/>
      </w:r>
    </w:p>
  </w:endnote>
  <w:endnote w:type="continuationSeparator" w:id="0">
    <w:p w14:paraId="545C9E1C" w14:textId="77777777" w:rsidR="00587E07" w:rsidRDefault="00587E07" w:rsidP="00C65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29C0C4" w14:textId="267706EE" w:rsidR="00587E07" w:rsidRDefault="00587E0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F51911B" wp14:editId="7ADA1E1A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640080" cy="357505"/>
              <wp:effectExtent l="0" t="0" r="7620" b="0"/>
              <wp:wrapNone/>
              <wp:docPr id="448312653" name="Text Box 2" descr="DSV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008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7A1547" w14:textId="608F2A18" w:rsidR="00587E07" w:rsidRPr="00587E07" w:rsidRDefault="00587E07" w:rsidP="00587E0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87E0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DSV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51911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DSV internal" style="position:absolute;margin-left:0;margin-top:0;width:50.4pt;height:28.1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" filled="f" stroked="f">
              <v:fill o:detectmouseclick="t"/>
              <v:textbox style="mso-fit-shape-to-text:t" inset="0,0,0,15pt">
                <w:txbxContent>
                  <w:p w14:paraId="427A1547" w14:textId="608F2A18" w:rsidR="00587E07" w:rsidRPr="00587E07" w:rsidRDefault="00587E07" w:rsidP="00587E0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87E0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DSV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DD0575" w14:textId="4E899543" w:rsidR="00C65519" w:rsidRDefault="00587E07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0F300EB3" wp14:editId="14093C90">
              <wp:simplePos x="898769" y="9925538"/>
              <wp:positionH relativeFrom="page">
                <wp:align>center</wp:align>
              </wp:positionH>
              <wp:positionV relativeFrom="page">
                <wp:align>bottom</wp:align>
              </wp:positionV>
              <wp:extent cx="640080" cy="357505"/>
              <wp:effectExtent l="0" t="0" r="7620" b="0"/>
              <wp:wrapNone/>
              <wp:docPr id="1143535070" name="Text Box 3" descr="DSV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008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EF0F40" w14:textId="2F28E31E" w:rsidR="00587E07" w:rsidRPr="00587E07" w:rsidRDefault="00587E07" w:rsidP="00587E0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87E0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DSV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300EB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DSV internal" style="position:absolute;left:0;text-align:left;margin-left:0;margin-top:0;width:50.4pt;height:28.15pt;z-index:25166131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" filled="f" stroked="f">
              <v:fill o:detectmouseclick="t"/>
              <v:textbox style="mso-fit-shape-to-text:t" inset="0,0,0,15pt">
                <w:txbxContent>
                  <w:p w14:paraId="35EF0F40" w14:textId="2F28E31E" w:rsidR="00587E07" w:rsidRPr="00587E07" w:rsidRDefault="00587E07" w:rsidP="00587E0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87E0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DSV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146377202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C65519">
          <w:fldChar w:fldCharType="begin"/>
        </w:r>
        <w:r w:rsidR="00C65519">
          <w:instrText xml:space="preserve"> PAGE   \* MERGEFORMAT </w:instrText>
        </w:r>
        <w:r w:rsidR="00C65519">
          <w:fldChar w:fldCharType="separate"/>
        </w:r>
        <w:r w:rsidR="00C65519">
          <w:rPr>
            <w:noProof/>
          </w:rPr>
          <w:t>2</w:t>
        </w:r>
        <w:r w:rsidR="00C65519">
          <w:rPr>
            <w:noProof/>
          </w:rPr>
          <w:fldChar w:fldCharType="end"/>
        </w:r>
      </w:sdtContent>
    </w:sdt>
  </w:p>
  <w:p w14:paraId="422710BA" w14:textId="77777777" w:rsidR="00C65519" w:rsidRDefault="00C6551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28CA4C" w14:textId="51A85070" w:rsidR="00587E07" w:rsidRDefault="00587E0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122B992" wp14:editId="3CBD739A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640080" cy="357505"/>
              <wp:effectExtent l="0" t="0" r="7620" b="0"/>
              <wp:wrapNone/>
              <wp:docPr id="203560617" name="Text Box 1" descr="DSV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008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69EA35F" w14:textId="6EEE548B" w:rsidR="00587E07" w:rsidRPr="00587E07" w:rsidRDefault="00587E07" w:rsidP="00587E0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87E0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DSV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22B99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DSV internal" style="position:absolute;margin-left:0;margin-top:0;width:50.4pt;height:28.1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" filled="f" stroked="f">
              <v:fill o:detectmouseclick="t"/>
              <v:textbox style="mso-fit-shape-to-text:t" inset="0,0,0,15pt">
                <w:txbxContent>
                  <w:p w14:paraId="669EA35F" w14:textId="6EEE548B" w:rsidR="00587E07" w:rsidRPr="00587E07" w:rsidRDefault="00587E07" w:rsidP="00587E0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87E0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DSV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4566F8" w14:textId="77777777" w:rsidR="00587E07" w:rsidRDefault="00587E07" w:rsidP="00C65519">
      <w:pPr>
        <w:spacing w:after="0" w:line="240" w:lineRule="auto"/>
      </w:pPr>
      <w:r>
        <w:separator/>
      </w:r>
    </w:p>
  </w:footnote>
  <w:footnote w:type="continuationSeparator" w:id="0">
    <w:p w14:paraId="32DD7560" w14:textId="77777777" w:rsidR="00587E07" w:rsidRDefault="00587E07" w:rsidP="00C655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6D79E1" w14:textId="77777777" w:rsidR="00C65519" w:rsidRDefault="00C65519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E144D12" wp14:editId="4BDD96FC">
          <wp:simplePos x="0" y="0"/>
          <wp:positionH relativeFrom="column">
            <wp:posOffset>4901806</wp:posOffset>
          </wp:positionH>
          <wp:positionV relativeFrom="paragraph">
            <wp:posOffset>-197332</wp:posOffset>
          </wp:positionV>
          <wp:extent cx="1102995" cy="532130"/>
          <wp:effectExtent l="0" t="0" r="1905" b="1270"/>
          <wp:wrapNone/>
          <wp:docPr id="2" name="Picture 2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picture containing text, clipar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2995" cy="532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Header</w:t>
    </w:r>
  </w:p>
  <w:p w14:paraId="60E9B5A2" w14:textId="77777777" w:rsidR="00C65519" w:rsidRDefault="00C655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F6FE35B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C56AE8B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27E7D1F"/>
    <w:multiLevelType w:val="hybridMultilevel"/>
    <w:tmpl w:val="50AA1042"/>
    <w:lvl w:ilvl="0" w:tplc="F2068F6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713B4A"/>
    <w:multiLevelType w:val="hybridMultilevel"/>
    <w:tmpl w:val="AEE4F090"/>
    <w:lvl w:ilvl="0" w:tplc="28FE22A4">
      <w:start w:val="1"/>
      <w:numFmt w:val="decimal"/>
      <w:pStyle w:val="Bulletpoin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4462376">
    <w:abstractNumId w:val="3"/>
  </w:num>
  <w:num w:numId="2" w16cid:durableId="1726180821">
    <w:abstractNumId w:val="1"/>
  </w:num>
  <w:num w:numId="3" w16cid:durableId="1337535029">
    <w:abstractNumId w:val="0"/>
  </w:num>
  <w:num w:numId="4" w16cid:durableId="16973903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E07"/>
    <w:rsid w:val="000446B3"/>
    <w:rsid w:val="000A710A"/>
    <w:rsid w:val="000C4676"/>
    <w:rsid w:val="001A193A"/>
    <w:rsid w:val="00234140"/>
    <w:rsid w:val="0024440E"/>
    <w:rsid w:val="004212FA"/>
    <w:rsid w:val="00587E07"/>
    <w:rsid w:val="00723C9D"/>
    <w:rsid w:val="007D52F4"/>
    <w:rsid w:val="00882431"/>
    <w:rsid w:val="00931104"/>
    <w:rsid w:val="009A69F5"/>
    <w:rsid w:val="00C5591F"/>
    <w:rsid w:val="00C65519"/>
    <w:rsid w:val="00DB331D"/>
    <w:rsid w:val="00EC0396"/>
    <w:rsid w:val="00FA018C"/>
    <w:rsid w:val="00FB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3D175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446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446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46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32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rsid w:val="000446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rsid w:val="0024440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3247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6B3"/>
    <w:rPr>
      <w:rFonts w:asciiTheme="majorHAnsi" w:eastAsiaTheme="majorEastAsia" w:hAnsiTheme="majorHAnsi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46B3"/>
    <w:rPr>
      <w:rFonts w:asciiTheme="majorHAnsi" w:eastAsiaTheme="majorEastAsia" w:hAnsiTheme="majorHAnsi" w:cstheme="majorBidi"/>
      <w:b/>
      <w:sz w:val="32"/>
      <w:szCs w:val="26"/>
    </w:rPr>
  </w:style>
  <w:style w:type="paragraph" w:styleId="Title">
    <w:name w:val="Title"/>
    <w:basedOn w:val="Normal"/>
    <w:next w:val="Normal"/>
    <w:link w:val="TitleChar"/>
    <w:uiPriority w:val="10"/>
    <w:rsid w:val="000446B3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000000" w:themeColor="text1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6B3"/>
    <w:rPr>
      <w:rFonts w:asciiTheme="majorHAnsi" w:eastAsiaTheme="majorEastAsia" w:hAnsiTheme="majorHAnsi" w:cstheme="majorBidi"/>
      <w:b/>
      <w:color w:val="000000" w:themeColor="text1"/>
      <w:spacing w:val="-10"/>
      <w:kern w:val="28"/>
      <w:sz w:val="40"/>
      <w:szCs w:val="56"/>
    </w:rPr>
  </w:style>
  <w:style w:type="paragraph" w:styleId="Subtitle">
    <w:name w:val="Subtitle"/>
    <w:basedOn w:val="Normal"/>
    <w:next w:val="Normal"/>
    <w:link w:val="SubtitleChar"/>
    <w:uiPriority w:val="11"/>
    <w:rsid w:val="000446B3"/>
    <w:pPr>
      <w:numPr>
        <w:ilvl w:val="1"/>
      </w:numPr>
    </w:pPr>
    <w:rPr>
      <w:rFonts w:eastAsiaTheme="minorEastAsia"/>
      <w:b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0446B3"/>
    <w:rPr>
      <w:rFonts w:eastAsiaTheme="minorEastAsia"/>
      <w:b/>
      <w:spacing w:val="15"/>
      <w:sz w:val="32"/>
    </w:rPr>
  </w:style>
  <w:style w:type="character" w:styleId="SubtleEmphasis">
    <w:name w:val="Subtle Emphasis"/>
    <w:basedOn w:val="DefaultParagraphFont"/>
    <w:uiPriority w:val="19"/>
    <w:rsid w:val="000446B3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rsid w:val="000446B3"/>
    <w:pPr>
      <w:spacing w:before="200"/>
      <w:ind w:left="864" w:right="864"/>
      <w:jc w:val="center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446B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rsid w:val="000446B3"/>
    <w:pPr>
      <w:framePr w:wrap="notBeside" w:vAnchor="text" w:hAnchor="text" w:y="1"/>
      <w:spacing w:before="360" w:after="360"/>
      <w:ind w:left="862" w:right="862"/>
      <w:jc w:val="center"/>
    </w:pPr>
    <w:rPr>
      <w:b/>
      <w:i/>
      <w:iCs/>
      <w:color w:val="0431A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6B3"/>
    <w:rPr>
      <w:b/>
      <w:i/>
      <w:iCs/>
      <w:color w:val="0431A6" w:themeColor="accent1"/>
    </w:rPr>
  </w:style>
  <w:style w:type="character" w:styleId="Strong">
    <w:name w:val="Strong"/>
    <w:basedOn w:val="DefaultParagraphFont"/>
    <w:uiPriority w:val="22"/>
    <w:rsid w:val="000446B3"/>
    <w:rPr>
      <w:b/>
      <w:bCs/>
    </w:rPr>
  </w:style>
  <w:style w:type="character" w:styleId="Emphasis">
    <w:name w:val="Emphasis"/>
    <w:basedOn w:val="DefaultParagraphFont"/>
    <w:uiPriority w:val="20"/>
    <w:rsid w:val="000446B3"/>
    <w:rPr>
      <w:rFonts w:asciiTheme="minorHAnsi" w:hAnsiTheme="minorHAnsi"/>
      <w:b/>
      <w:i w:val="0"/>
      <w:iCs/>
      <w:sz w:val="22"/>
    </w:rPr>
  </w:style>
  <w:style w:type="character" w:styleId="IntenseEmphasis">
    <w:name w:val="Intense Emphasis"/>
    <w:basedOn w:val="DefaultParagraphFont"/>
    <w:uiPriority w:val="21"/>
    <w:rsid w:val="000446B3"/>
    <w:rPr>
      <w:rFonts w:asciiTheme="minorHAnsi" w:hAnsiTheme="minorHAnsi"/>
      <w:b/>
      <w:i w:val="0"/>
      <w:iCs/>
      <w:color w:val="0431A6" w:themeColor="accent1"/>
      <w:sz w:val="22"/>
    </w:rPr>
  </w:style>
  <w:style w:type="character" w:styleId="SubtleReference">
    <w:name w:val="Subtle Reference"/>
    <w:basedOn w:val="DefaultParagraphFont"/>
    <w:uiPriority w:val="31"/>
    <w:rsid w:val="000446B3"/>
    <w:rPr>
      <w:rFonts w:asciiTheme="minorHAnsi" w:hAnsiTheme="minorHAnsi"/>
      <w:caps w:val="0"/>
      <w:smallCaps/>
      <w:color w:val="auto"/>
      <w:sz w:val="22"/>
    </w:rPr>
  </w:style>
  <w:style w:type="character" w:styleId="IntenseReference">
    <w:name w:val="Intense Reference"/>
    <w:basedOn w:val="DefaultParagraphFont"/>
    <w:uiPriority w:val="32"/>
    <w:rsid w:val="000446B3"/>
    <w:rPr>
      <w:rFonts w:asciiTheme="minorHAnsi" w:hAnsiTheme="minorHAnsi"/>
      <w:b/>
      <w:bCs/>
      <w:smallCaps/>
      <w:color w:val="0431A6" w:themeColor="accent1"/>
      <w:spacing w:val="5"/>
      <w:sz w:val="22"/>
    </w:rPr>
  </w:style>
  <w:style w:type="character" w:styleId="BookTitle">
    <w:name w:val="Book Title"/>
    <w:basedOn w:val="DefaultParagraphFont"/>
    <w:uiPriority w:val="33"/>
    <w:rsid w:val="000446B3"/>
    <w:rPr>
      <w:rFonts w:asciiTheme="minorHAnsi" w:hAnsiTheme="minorHAnsi"/>
      <w:b/>
      <w:bCs/>
      <w:i w:val="0"/>
      <w:iCs/>
      <w:spacing w:val="5"/>
      <w:sz w:val="40"/>
    </w:rPr>
  </w:style>
  <w:style w:type="paragraph" w:styleId="ListParagraph">
    <w:name w:val="List Paragraph"/>
    <w:basedOn w:val="Normal"/>
    <w:uiPriority w:val="34"/>
    <w:rsid w:val="000446B3"/>
    <w:pPr>
      <w:ind w:left="720"/>
      <w:contextualSpacing/>
    </w:pPr>
  </w:style>
  <w:style w:type="paragraph" w:styleId="NoSpacing">
    <w:name w:val="No Spacing"/>
    <w:link w:val="NoSpacingChar"/>
    <w:autoRedefine/>
    <w:uiPriority w:val="1"/>
    <w:qFormat/>
    <w:rsid w:val="000446B3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0446B3"/>
    <w:rPr>
      <w:rFonts w:asciiTheme="majorHAnsi" w:eastAsiaTheme="majorEastAsia" w:hAnsiTheme="majorHAnsi" w:cstheme="majorBidi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446B3"/>
    <w:rPr>
      <w:rFonts w:asciiTheme="majorHAnsi" w:eastAsiaTheme="majorEastAsia" w:hAnsiTheme="majorHAnsi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24440E"/>
    <w:rPr>
      <w:rFonts w:asciiTheme="majorHAnsi" w:eastAsiaTheme="majorEastAsia" w:hAnsiTheme="majorHAnsi" w:cstheme="majorBidi"/>
      <w:color w:val="03247C" w:themeColor="accent1" w:themeShade="BF"/>
    </w:rPr>
  </w:style>
  <w:style w:type="paragraph" w:customStyle="1" w:styleId="Bulletpoint">
    <w:name w:val="Bullet point"/>
    <w:basedOn w:val="NoSpacing"/>
    <w:link w:val="BulletpointChar"/>
    <w:qFormat/>
    <w:rsid w:val="0024440E"/>
    <w:pPr>
      <w:numPr>
        <w:numId w:val="1"/>
      </w:numPr>
    </w:pPr>
  </w:style>
  <w:style w:type="character" w:customStyle="1" w:styleId="NoSpacingChar">
    <w:name w:val="No Spacing Char"/>
    <w:basedOn w:val="DefaultParagraphFont"/>
    <w:link w:val="NoSpacing"/>
    <w:uiPriority w:val="1"/>
    <w:rsid w:val="0024440E"/>
  </w:style>
  <w:style w:type="character" w:customStyle="1" w:styleId="BulletpointChar">
    <w:name w:val="Bullet point Char"/>
    <w:basedOn w:val="NoSpacingChar"/>
    <w:link w:val="Bulletpoint"/>
    <w:rsid w:val="0024440E"/>
  </w:style>
  <w:style w:type="paragraph" w:styleId="ListBullet">
    <w:name w:val="List Bullet"/>
    <w:basedOn w:val="Normal"/>
    <w:uiPriority w:val="99"/>
    <w:semiHidden/>
    <w:unhideWhenUsed/>
    <w:rsid w:val="00C65519"/>
    <w:pPr>
      <w:numPr>
        <w:numId w:val="2"/>
      </w:numPr>
      <w:contextualSpacing/>
    </w:pPr>
  </w:style>
  <w:style w:type="paragraph" w:styleId="ListNumber">
    <w:name w:val="List Number"/>
    <w:basedOn w:val="Normal"/>
    <w:uiPriority w:val="99"/>
    <w:semiHidden/>
    <w:unhideWhenUsed/>
    <w:rsid w:val="00C65519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C655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19"/>
  </w:style>
  <w:style w:type="paragraph" w:styleId="Footer">
    <w:name w:val="footer"/>
    <w:basedOn w:val="Normal"/>
    <w:link w:val="FooterChar"/>
    <w:uiPriority w:val="99"/>
    <w:unhideWhenUsed/>
    <w:rsid w:val="00C655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519"/>
  </w:style>
  <w:style w:type="character" w:customStyle="1" w:styleId="st-emotion-cache-35ezg3">
    <w:name w:val="st-emotion-cache-35ezg3"/>
    <w:basedOn w:val="DefaultParagraphFont"/>
    <w:rsid w:val="0093110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11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1104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0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9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16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84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70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00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94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19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73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6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13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15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15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20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44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7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7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63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42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66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83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78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7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60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79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71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81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80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89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15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98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2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8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28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98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16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73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72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57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59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5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94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22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41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75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90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0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nny.barhouche\AppData\Local\Temp\Templafy\WordVsto\e1cxyifq.dotx" TargetMode="External"/></Relationships>
</file>

<file path=word/theme/theme1.xml><?xml version="1.0" encoding="utf-8"?>
<a:theme xmlns:a="http://schemas.openxmlformats.org/drawingml/2006/main" name="Office Theme">
  <a:themeElements>
    <a:clrScheme name="DSV 2023">
      <a:dk1>
        <a:sysClr val="windowText" lastClr="000000"/>
      </a:dk1>
      <a:lt1>
        <a:sysClr val="window" lastClr="FFFFFF"/>
      </a:lt1>
      <a:dk2>
        <a:srgbClr val="002664"/>
      </a:dk2>
      <a:lt2>
        <a:srgbClr val="DBDCDD"/>
      </a:lt2>
      <a:accent1>
        <a:srgbClr val="0431A6"/>
      </a:accent1>
      <a:accent2>
        <a:srgbClr val="4B87E0"/>
      </a:accent2>
      <a:accent3>
        <a:srgbClr val="00682A"/>
      </a:accent3>
      <a:accent4>
        <a:srgbClr val="B6551E"/>
      </a:accent4>
      <a:accent5>
        <a:srgbClr val="FFCA0C"/>
      </a:accent5>
      <a:accent6>
        <a:srgbClr val="2F3135"/>
      </a:accent6>
      <a:hlink>
        <a:srgbClr val="0431A6"/>
      </a:hlink>
      <a:folHlink>
        <a:srgbClr val="4B87E0"/>
      </a:folHlink>
    </a:clrScheme>
    <a:fontScheme name="DSV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emplafyTemplateConfiguration><![CDATA[{"elementsMetadata":[],"transformationConfigurations":[],"templateName":"Blank_DSV 2023 (1)","templateDescription":"","enableDocumentContentUpdater":false,"version":"2.0"}]]></TemplafyTemplateConfiguration>
</file>

<file path=customXml/item2.xml><?xml version="1.0" encoding="utf-8"?>
<TemplafyFormConfiguration><![CDATA[{"formFields":[],"formDataEntries":[]}]]></TemplafyFormConfiguration>
</file>

<file path=customXml/itemProps1.xml><?xml version="1.0" encoding="utf-8"?>
<ds:datastoreItem xmlns:ds="http://schemas.openxmlformats.org/officeDocument/2006/customXml" ds:itemID="{46B7419A-ECED-446F-82CB-06A8A8B33872}">
  <ds:schemaRefs/>
</ds:datastoreItem>
</file>

<file path=customXml/itemProps2.xml><?xml version="1.0" encoding="utf-8"?>
<ds:datastoreItem xmlns:ds="http://schemas.openxmlformats.org/officeDocument/2006/customXml" ds:itemID="{F3F6B499-126F-4EC6-8BED-8C45E4B24EB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e1cxyifq.dotx</Template>
  <TotalTime>0</TotalTime>
  <Pages>5</Pages>
  <Words>1610</Words>
  <Characters>9183</Characters>
  <Application>Microsoft Office Word</Application>
  <DocSecurity>0</DocSecurity>
  <Lines>76</Lines>
  <Paragraphs>21</Paragraphs>
  <ScaleCrop>false</ScaleCrop>
  <Company/>
  <LinksUpToDate>false</LinksUpToDate>
  <CharactersWithSpaces>10772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2025-08-25T08:04:00Z</dcterms:created>
  <dcterms:modified xsi:type="dcterms:W3CDTF">2025-08-25T08:13:00Z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fyTenantId">
    <vt:lpwstr>dsv</vt:lpwstr>
  </property>
  <property fmtid="{D5CDD505-2E9C-101B-9397-08002B2CF9AE}" pid="3" name="TemplafyTemplateId">
    <vt:lpwstr>638149084407518241</vt:lpwstr>
  </property>
  <property fmtid="{D5CDD505-2E9C-101B-9397-08002B2CF9AE}" pid="4" name="TemplafyUserProfileId">
    <vt:lpwstr>767757780870758872</vt:lpwstr>
  </property>
  <property fmtid="{D5CDD505-2E9C-101B-9397-08002B2CF9AE}" pid="5" name="TemplafyLanguageCode">
    <vt:lpwstr>en-US</vt:lpwstr>
  </property>
  <property fmtid="{D5CDD505-2E9C-101B-9397-08002B2CF9AE}" pid="6" name="TemplafyFromBlank">
    <vt:bool>true</vt:bool>
  </property>
  <property fmtid="{D5CDD505-2E9C-101B-9397-08002B2CF9AE}" pid="7" name="ClassificationContentMarkingFooterShapeIds">
    <vt:lpwstr>c2216a9,1ab8b54d,4428f5de</vt:lpwstr>
  </property>
  <property fmtid="{D5CDD505-2E9C-101B-9397-08002B2CF9AE}" pid="8" name="ClassificationContentMarkingFooterFontProps">
    <vt:lpwstr>#000000,10,Calibri</vt:lpwstr>
  </property>
  <property fmtid="{D5CDD505-2E9C-101B-9397-08002B2CF9AE}" pid="9" name="ClassificationContentMarkingFooterText">
    <vt:lpwstr>DSV internal</vt:lpwstr>
  </property>
  <property fmtid="{D5CDD505-2E9C-101B-9397-08002B2CF9AE}" pid="10" name="MSIP_Label_fc6c1fee-2f04-49ca-98cf-bcf61896c7fa_Enabled">
    <vt:lpwstr>true</vt:lpwstr>
  </property>
  <property fmtid="{D5CDD505-2E9C-101B-9397-08002B2CF9AE}" pid="11" name="MSIP_Label_fc6c1fee-2f04-49ca-98cf-bcf61896c7fa_SetDate">
    <vt:lpwstr>2025-08-25T08:04:59Z</vt:lpwstr>
  </property>
  <property fmtid="{D5CDD505-2E9C-101B-9397-08002B2CF9AE}" pid="12" name="MSIP_Label_fc6c1fee-2f04-49ca-98cf-bcf61896c7fa_Method">
    <vt:lpwstr>Standard</vt:lpwstr>
  </property>
  <property fmtid="{D5CDD505-2E9C-101B-9397-08002B2CF9AE}" pid="13" name="MSIP_Label_fc6c1fee-2f04-49ca-98cf-bcf61896c7fa_Name">
    <vt:lpwstr>Internal</vt:lpwstr>
  </property>
  <property fmtid="{D5CDD505-2E9C-101B-9397-08002B2CF9AE}" pid="14" name="MSIP_Label_fc6c1fee-2f04-49ca-98cf-bcf61896c7fa_SiteId">
    <vt:lpwstr>4a90c23a-3ece-4ef2-b857-522f23b8204c</vt:lpwstr>
  </property>
  <property fmtid="{D5CDD505-2E9C-101B-9397-08002B2CF9AE}" pid="15" name="MSIP_Label_fc6c1fee-2f04-49ca-98cf-bcf61896c7fa_ActionId">
    <vt:lpwstr>c54614bd-1f95-4886-b0b1-d0daf4e4a080</vt:lpwstr>
  </property>
  <property fmtid="{D5CDD505-2E9C-101B-9397-08002B2CF9AE}" pid="16" name="MSIP_Label_fc6c1fee-2f04-49ca-98cf-bcf61896c7fa_ContentBits">
    <vt:lpwstr>2</vt:lpwstr>
  </property>
  <property fmtid="{D5CDD505-2E9C-101B-9397-08002B2CF9AE}" pid="17" name="MSIP_Label_fc6c1fee-2f04-49ca-98cf-bcf61896c7fa_Tag">
    <vt:lpwstr>10, 3, 0, 1</vt:lpwstr>
  </property>
</Properties>
</file>